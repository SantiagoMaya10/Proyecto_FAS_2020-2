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F3061" w14:textId="736CDF7E" w:rsidR="001D4AAD" w:rsidRPr="00C037EB" w:rsidRDefault="005F70F8" w:rsidP="001D4AAD">
      <w:pPr>
        <w:pStyle w:val="Ttulo"/>
        <w:jc w:val="center"/>
        <w:rPr>
          <w:b/>
          <w:noProof/>
          <w:sz w:val="22"/>
          <w:lang w:val="es-ES"/>
        </w:rPr>
      </w:pPr>
      <w:r>
        <w:rPr>
          <w:b/>
          <w:noProof/>
          <w:sz w:val="22"/>
          <w:lang w:val="es-ES"/>
        </w:rPr>
        <w:t>Fundamentos de Arquitectura de Software</w:t>
      </w:r>
    </w:p>
    <w:p w14:paraId="7F7FC390" w14:textId="77777777" w:rsidR="00C037EB" w:rsidRPr="00C037EB" w:rsidRDefault="00C037EB" w:rsidP="00C037EB">
      <w:pPr>
        <w:jc w:val="center"/>
        <w:rPr>
          <w:b/>
          <w:lang w:val="es-ES"/>
        </w:rPr>
      </w:pPr>
      <w:r w:rsidRPr="00C037EB">
        <w:rPr>
          <w:b/>
          <w:lang w:val="es-ES"/>
        </w:rPr>
        <w:t>Departamento de Ciencias de la Computación y la Decisión</w:t>
      </w:r>
    </w:p>
    <w:p w14:paraId="637E72B5" w14:textId="77777777" w:rsidR="00C037EB" w:rsidRPr="00C037EB" w:rsidRDefault="00C037EB" w:rsidP="00C037EB">
      <w:pPr>
        <w:spacing w:after="0"/>
        <w:jc w:val="center"/>
        <w:rPr>
          <w:b/>
          <w:lang w:val="es-ES"/>
        </w:rPr>
      </w:pPr>
      <w:r w:rsidRPr="00C037EB">
        <w:rPr>
          <w:b/>
          <w:lang w:val="es-ES"/>
        </w:rPr>
        <w:t>Facultad de Minas</w:t>
      </w:r>
    </w:p>
    <w:p w14:paraId="05036C4A" w14:textId="77777777" w:rsidR="001D4AAD" w:rsidRDefault="001D4AAD" w:rsidP="00C037EB">
      <w:pPr>
        <w:spacing w:after="0"/>
        <w:jc w:val="center"/>
        <w:rPr>
          <w:b/>
          <w:lang w:val="es-ES"/>
        </w:rPr>
      </w:pPr>
      <w:r w:rsidRPr="00C037EB">
        <w:rPr>
          <w:b/>
          <w:lang w:val="es-ES"/>
        </w:rPr>
        <w:t>Universidad Nacional de Colombia</w:t>
      </w:r>
    </w:p>
    <w:p w14:paraId="6F5E00E3" w14:textId="77777777" w:rsidR="00C037EB" w:rsidRDefault="00C037EB" w:rsidP="00C037EB">
      <w:pPr>
        <w:spacing w:after="0"/>
        <w:jc w:val="center"/>
        <w:rPr>
          <w:b/>
          <w:lang w:val="es-ES"/>
        </w:rPr>
      </w:pPr>
    </w:p>
    <w:p w14:paraId="0454F28A" w14:textId="77777777" w:rsidR="00C037EB" w:rsidRPr="00C037EB" w:rsidRDefault="00C037EB" w:rsidP="00C037EB">
      <w:pPr>
        <w:spacing w:after="0"/>
        <w:jc w:val="center"/>
        <w:rPr>
          <w:b/>
          <w:lang w:val="es-ES"/>
        </w:rPr>
      </w:pPr>
    </w:p>
    <w:p w14:paraId="49E9452A" w14:textId="279F7140" w:rsidR="003C69EC" w:rsidRDefault="005F70F8" w:rsidP="00C037EB">
      <w:pPr>
        <w:pStyle w:val="Ttulo"/>
        <w:jc w:val="center"/>
        <w:rPr>
          <w:noProof/>
          <w:lang w:val="es-ES"/>
        </w:rPr>
      </w:pPr>
      <w:r>
        <w:rPr>
          <w:noProof/>
          <w:lang w:val="es-ES"/>
        </w:rPr>
        <w:t>Proyecto Solución Mínima Viable</w:t>
      </w:r>
    </w:p>
    <w:p w14:paraId="150F3C78" w14:textId="0935452C" w:rsidR="00C037EB" w:rsidRDefault="00C037EB" w:rsidP="00C037EB">
      <w:pPr>
        <w:jc w:val="center"/>
        <w:rPr>
          <w:lang w:val="es-ES"/>
        </w:rPr>
      </w:pPr>
      <w:r>
        <w:rPr>
          <w:lang w:val="es-ES"/>
        </w:rPr>
        <w:t xml:space="preserve">Versión: </w:t>
      </w:r>
      <w:r w:rsidR="009A5024">
        <w:rPr>
          <w:lang w:val="es-ES"/>
        </w:rPr>
        <w:t>2020</w:t>
      </w:r>
      <w:r>
        <w:rPr>
          <w:lang w:val="es-ES"/>
        </w:rPr>
        <w:t>.</w:t>
      </w:r>
      <w:r w:rsidR="009A5024">
        <w:rPr>
          <w:lang w:val="es-ES"/>
        </w:rPr>
        <w:t>08</w:t>
      </w:r>
      <w:r>
        <w:rPr>
          <w:lang w:val="es-ES"/>
        </w:rPr>
        <w:t>.</w:t>
      </w:r>
      <w:r w:rsidR="009A5024">
        <w:rPr>
          <w:lang w:val="es-ES"/>
        </w:rPr>
        <w:t>2</w:t>
      </w:r>
      <w:r w:rsidR="00715A0E">
        <w:rPr>
          <w:lang w:val="es-ES"/>
        </w:rPr>
        <w:t>3</w:t>
      </w:r>
      <w:r>
        <w:rPr>
          <w:lang w:val="es-ES"/>
        </w:rPr>
        <w:t xml:space="preserve"> </w:t>
      </w:r>
      <w:r w:rsidR="009A5024">
        <w:rPr>
          <w:lang w:val="es-ES"/>
        </w:rPr>
        <w:t>1</w:t>
      </w:r>
      <w:r w:rsidR="00715A0E">
        <w:rPr>
          <w:lang w:val="es-ES"/>
        </w:rPr>
        <w:t>1</w:t>
      </w:r>
      <w:r>
        <w:rPr>
          <w:lang w:val="es-ES"/>
        </w:rPr>
        <w:t>:</w:t>
      </w:r>
      <w:r w:rsidR="009A5024">
        <w:rPr>
          <w:lang w:val="es-ES"/>
        </w:rPr>
        <w:t>00</w:t>
      </w:r>
    </w:p>
    <w:p w14:paraId="048F83C4" w14:textId="2AC86404" w:rsidR="00A82A52" w:rsidRDefault="00A82A52" w:rsidP="00B62DCB">
      <w:pPr>
        <w:jc w:val="both"/>
        <w:rPr>
          <w:i/>
          <w:lang w:val="es-ES"/>
        </w:rPr>
      </w:pPr>
      <w:r w:rsidRPr="00FC3212">
        <w:rPr>
          <w:b/>
          <w:bCs/>
          <w:i/>
          <w:lang w:val="es-ES"/>
        </w:rPr>
        <w:t>Observación</w:t>
      </w:r>
      <w:r w:rsidRPr="00A82A52">
        <w:rPr>
          <w:i/>
          <w:lang w:val="es-ES"/>
        </w:rPr>
        <w:t xml:space="preserve">: </w:t>
      </w:r>
      <w:r w:rsidR="00FC3212">
        <w:rPr>
          <w:i/>
          <w:lang w:val="es-ES"/>
        </w:rPr>
        <w:t xml:space="preserve">el trabajo consta de 6 puntos. </w:t>
      </w:r>
      <w:r w:rsidR="00676FFA">
        <w:rPr>
          <w:i/>
          <w:lang w:val="es-ES"/>
        </w:rPr>
        <w:t>C</w:t>
      </w:r>
      <w:r w:rsidR="00B62DCB">
        <w:rPr>
          <w:i/>
          <w:lang w:val="es-ES"/>
        </w:rPr>
        <w:t xml:space="preserve">ada vez que </w:t>
      </w:r>
      <w:r w:rsidR="003D630E">
        <w:rPr>
          <w:i/>
          <w:lang w:val="es-ES"/>
        </w:rPr>
        <w:t>agregue</w:t>
      </w:r>
      <w:r w:rsidR="00B62DCB">
        <w:rPr>
          <w:i/>
          <w:lang w:val="es-ES"/>
        </w:rPr>
        <w:t xml:space="preserve"> nuevos elementos al documento</w:t>
      </w:r>
      <w:r w:rsidR="007A3A3D">
        <w:rPr>
          <w:i/>
          <w:lang w:val="es-ES"/>
        </w:rPr>
        <w:t>, o que modifique algún componente del informe,</w:t>
      </w:r>
      <w:r w:rsidR="00B62DCB">
        <w:rPr>
          <w:i/>
          <w:lang w:val="es-ES"/>
        </w:rPr>
        <w:t xml:space="preserve"> </w:t>
      </w:r>
      <w:r w:rsidR="00676FFA">
        <w:rPr>
          <w:i/>
          <w:lang w:val="es-ES"/>
        </w:rPr>
        <w:t>revise</w:t>
      </w:r>
      <w:r w:rsidR="00B62DCB">
        <w:rPr>
          <w:i/>
          <w:lang w:val="es-ES"/>
        </w:rPr>
        <w:t xml:space="preserve"> la coherencia y consistencia con los </w:t>
      </w:r>
      <w:r w:rsidR="00676FFA">
        <w:rPr>
          <w:i/>
          <w:lang w:val="es-ES"/>
        </w:rPr>
        <w:t xml:space="preserve">otros </w:t>
      </w:r>
      <w:r w:rsidR="00B62DCB">
        <w:rPr>
          <w:i/>
          <w:lang w:val="es-ES"/>
        </w:rPr>
        <w:t xml:space="preserve">elementos </w:t>
      </w:r>
      <w:r w:rsidR="00676FFA">
        <w:rPr>
          <w:i/>
          <w:lang w:val="es-ES"/>
        </w:rPr>
        <w:t xml:space="preserve">que hacen parte </w:t>
      </w:r>
      <w:r w:rsidR="008808C1">
        <w:rPr>
          <w:i/>
          <w:lang w:val="es-ES"/>
        </w:rPr>
        <w:t>de este</w:t>
      </w:r>
      <w:r w:rsidR="00B62DCB">
        <w:rPr>
          <w:i/>
          <w:lang w:val="es-ES"/>
        </w:rPr>
        <w:t>.</w:t>
      </w:r>
      <w:r w:rsidR="00DE1CA2">
        <w:rPr>
          <w:i/>
          <w:lang w:val="es-ES"/>
        </w:rPr>
        <w:t xml:space="preserve"> </w:t>
      </w:r>
      <w:r w:rsidR="00551C4C">
        <w:rPr>
          <w:i/>
          <w:lang w:val="es-ES"/>
        </w:rPr>
        <w:t xml:space="preserve"> </w:t>
      </w:r>
    </w:p>
    <w:p w14:paraId="10BEA436" w14:textId="77777777" w:rsidR="00930D3E" w:rsidRPr="00AE6776" w:rsidRDefault="00930D3E" w:rsidP="00930D3E">
      <w:pPr>
        <w:pStyle w:val="Ttulo2"/>
        <w:numPr>
          <w:ilvl w:val="0"/>
          <w:numId w:val="0"/>
        </w:numPr>
        <w:ind w:left="576" w:hanging="576"/>
        <w:rPr>
          <w:noProof/>
          <w:lang w:val="es-ES"/>
        </w:rPr>
      </w:pPr>
      <w:r w:rsidRPr="00AE6776">
        <w:rPr>
          <w:noProof/>
          <w:lang w:val="es-ES"/>
        </w:rPr>
        <w:t>Responsables</w:t>
      </w:r>
    </w:p>
    <w:tbl>
      <w:tblPr>
        <w:tblW w:w="9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
        <w:gridCol w:w="6078"/>
        <w:gridCol w:w="2710"/>
      </w:tblGrid>
      <w:tr w:rsidR="005F70F8" w:rsidRPr="00691203" w14:paraId="4B8B0A79" w14:textId="2BEA776D" w:rsidTr="005F70F8">
        <w:trPr>
          <w:jc w:val="center"/>
        </w:trPr>
        <w:tc>
          <w:tcPr>
            <w:tcW w:w="438" w:type="dxa"/>
          </w:tcPr>
          <w:p w14:paraId="029CE833" w14:textId="77777777" w:rsidR="005F70F8" w:rsidRPr="00691203" w:rsidRDefault="005F70F8" w:rsidP="00881C09">
            <w:pPr>
              <w:pStyle w:val="Prrafodelista"/>
              <w:spacing w:after="0" w:line="240" w:lineRule="auto"/>
              <w:ind w:left="0"/>
              <w:jc w:val="center"/>
              <w:rPr>
                <w:noProof/>
                <w:lang w:val="es-ES"/>
              </w:rPr>
            </w:pPr>
          </w:p>
        </w:tc>
        <w:tc>
          <w:tcPr>
            <w:tcW w:w="6078" w:type="dxa"/>
            <w:shd w:val="clear" w:color="auto" w:fill="auto"/>
          </w:tcPr>
          <w:p w14:paraId="7CAE7352" w14:textId="5FA61C6A" w:rsidR="005F70F8" w:rsidRPr="00691203" w:rsidRDefault="005F70F8" w:rsidP="00881C09">
            <w:pPr>
              <w:pStyle w:val="Prrafodelista"/>
              <w:spacing w:after="0" w:line="240" w:lineRule="auto"/>
              <w:ind w:left="0"/>
              <w:jc w:val="center"/>
              <w:rPr>
                <w:noProof/>
                <w:lang w:val="es-ES"/>
              </w:rPr>
            </w:pPr>
            <w:r w:rsidRPr="00691203">
              <w:rPr>
                <w:noProof/>
                <w:lang w:val="es-ES"/>
              </w:rPr>
              <w:t>Nombre Completo</w:t>
            </w:r>
          </w:p>
        </w:tc>
        <w:tc>
          <w:tcPr>
            <w:tcW w:w="2710" w:type="dxa"/>
          </w:tcPr>
          <w:p w14:paraId="5CF45947" w14:textId="7F385FD2" w:rsidR="005F70F8" w:rsidRPr="00691203" w:rsidRDefault="005F70F8" w:rsidP="00881C09">
            <w:pPr>
              <w:pStyle w:val="Prrafodelista"/>
              <w:spacing w:after="0" w:line="240" w:lineRule="auto"/>
              <w:ind w:left="0"/>
              <w:jc w:val="center"/>
              <w:rPr>
                <w:noProof/>
                <w:lang w:val="es-ES"/>
              </w:rPr>
            </w:pPr>
            <w:r>
              <w:rPr>
                <w:noProof/>
                <w:lang w:val="es-ES"/>
              </w:rPr>
              <w:t>Rol</w:t>
            </w:r>
          </w:p>
        </w:tc>
      </w:tr>
      <w:tr w:rsidR="005F70F8" w:rsidRPr="00691203" w14:paraId="7B246DD0" w14:textId="2511D9FA" w:rsidTr="005F70F8">
        <w:trPr>
          <w:jc w:val="center"/>
        </w:trPr>
        <w:tc>
          <w:tcPr>
            <w:tcW w:w="438" w:type="dxa"/>
          </w:tcPr>
          <w:p w14:paraId="756ADBF9" w14:textId="7A97D430" w:rsidR="005F70F8" w:rsidRPr="00691203" w:rsidRDefault="005F70F8" w:rsidP="00881C09">
            <w:pPr>
              <w:pStyle w:val="Prrafodelista"/>
              <w:spacing w:after="0" w:line="240" w:lineRule="auto"/>
              <w:ind w:left="0"/>
              <w:rPr>
                <w:noProof/>
                <w:lang w:val="es-ES"/>
              </w:rPr>
            </w:pPr>
            <w:r>
              <w:rPr>
                <w:noProof/>
                <w:lang w:val="es-ES"/>
              </w:rPr>
              <w:t>1</w:t>
            </w:r>
          </w:p>
        </w:tc>
        <w:tc>
          <w:tcPr>
            <w:tcW w:w="6078" w:type="dxa"/>
            <w:shd w:val="clear" w:color="auto" w:fill="auto"/>
          </w:tcPr>
          <w:p w14:paraId="301D9D33" w14:textId="67BF24D0" w:rsidR="005F70F8" w:rsidRPr="00691203" w:rsidRDefault="009A5024" w:rsidP="00881C09">
            <w:pPr>
              <w:pStyle w:val="Prrafodelista"/>
              <w:spacing w:after="0" w:line="240" w:lineRule="auto"/>
              <w:ind w:left="0"/>
              <w:rPr>
                <w:noProof/>
                <w:lang w:val="es-ES"/>
              </w:rPr>
            </w:pPr>
            <w:r>
              <w:rPr>
                <w:noProof/>
                <w:lang w:val="es-ES"/>
              </w:rPr>
              <w:t>Jhojan Felipe Beltrán López</w:t>
            </w:r>
          </w:p>
        </w:tc>
        <w:tc>
          <w:tcPr>
            <w:tcW w:w="2710" w:type="dxa"/>
          </w:tcPr>
          <w:p w14:paraId="38E415DA" w14:textId="77777777" w:rsidR="005F70F8" w:rsidRPr="00691203" w:rsidRDefault="005F70F8" w:rsidP="00881C09">
            <w:pPr>
              <w:pStyle w:val="Prrafodelista"/>
              <w:spacing w:after="0" w:line="240" w:lineRule="auto"/>
              <w:ind w:left="0"/>
              <w:rPr>
                <w:noProof/>
                <w:lang w:val="es-ES"/>
              </w:rPr>
            </w:pPr>
          </w:p>
        </w:tc>
      </w:tr>
      <w:tr w:rsidR="005F70F8" w:rsidRPr="00691203" w14:paraId="6ECA2F09" w14:textId="2127115B" w:rsidTr="005F70F8">
        <w:trPr>
          <w:jc w:val="center"/>
        </w:trPr>
        <w:tc>
          <w:tcPr>
            <w:tcW w:w="438" w:type="dxa"/>
          </w:tcPr>
          <w:p w14:paraId="69BA97FD" w14:textId="2DB41CD7" w:rsidR="005F70F8" w:rsidRPr="00691203" w:rsidRDefault="005F70F8" w:rsidP="00881C09">
            <w:pPr>
              <w:pStyle w:val="Prrafodelista"/>
              <w:spacing w:after="0" w:line="240" w:lineRule="auto"/>
              <w:ind w:left="0"/>
              <w:rPr>
                <w:noProof/>
                <w:lang w:val="es-ES"/>
              </w:rPr>
            </w:pPr>
            <w:r>
              <w:rPr>
                <w:noProof/>
                <w:lang w:val="es-ES"/>
              </w:rPr>
              <w:t>2</w:t>
            </w:r>
          </w:p>
        </w:tc>
        <w:tc>
          <w:tcPr>
            <w:tcW w:w="6078" w:type="dxa"/>
            <w:shd w:val="clear" w:color="auto" w:fill="auto"/>
          </w:tcPr>
          <w:p w14:paraId="3F95BEEC" w14:textId="6248ECE6" w:rsidR="005F70F8" w:rsidRPr="00691203" w:rsidRDefault="009A5024" w:rsidP="00881C09">
            <w:pPr>
              <w:pStyle w:val="Prrafodelista"/>
              <w:spacing w:after="0" w:line="240" w:lineRule="auto"/>
              <w:ind w:left="0"/>
              <w:rPr>
                <w:noProof/>
                <w:lang w:val="es-ES"/>
              </w:rPr>
            </w:pPr>
            <w:r>
              <w:rPr>
                <w:noProof/>
                <w:lang w:val="es-ES"/>
              </w:rPr>
              <w:t>Julian Alejandro Rojas Betancur</w:t>
            </w:r>
          </w:p>
        </w:tc>
        <w:tc>
          <w:tcPr>
            <w:tcW w:w="2710" w:type="dxa"/>
          </w:tcPr>
          <w:p w14:paraId="72D19CA2" w14:textId="77777777" w:rsidR="005F70F8" w:rsidRPr="00691203" w:rsidRDefault="005F70F8" w:rsidP="00881C09">
            <w:pPr>
              <w:pStyle w:val="Prrafodelista"/>
              <w:spacing w:after="0" w:line="240" w:lineRule="auto"/>
              <w:ind w:left="0"/>
              <w:rPr>
                <w:noProof/>
                <w:lang w:val="es-ES"/>
              </w:rPr>
            </w:pPr>
          </w:p>
        </w:tc>
      </w:tr>
      <w:tr w:rsidR="005F70F8" w:rsidRPr="00691203" w14:paraId="60652D80" w14:textId="6E72E51D" w:rsidTr="005F70F8">
        <w:trPr>
          <w:jc w:val="center"/>
        </w:trPr>
        <w:tc>
          <w:tcPr>
            <w:tcW w:w="438" w:type="dxa"/>
          </w:tcPr>
          <w:p w14:paraId="78CC20C4" w14:textId="71C3310E" w:rsidR="005F70F8" w:rsidRPr="00691203" w:rsidRDefault="005F70F8" w:rsidP="00881C09">
            <w:pPr>
              <w:pStyle w:val="Prrafodelista"/>
              <w:spacing w:after="0" w:line="240" w:lineRule="auto"/>
              <w:ind w:left="0"/>
              <w:rPr>
                <w:noProof/>
                <w:lang w:val="es-ES"/>
              </w:rPr>
            </w:pPr>
            <w:r>
              <w:rPr>
                <w:noProof/>
                <w:lang w:val="es-ES"/>
              </w:rPr>
              <w:t>3</w:t>
            </w:r>
          </w:p>
        </w:tc>
        <w:tc>
          <w:tcPr>
            <w:tcW w:w="6078" w:type="dxa"/>
            <w:shd w:val="clear" w:color="auto" w:fill="auto"/>
          </w:tcPr>
          <w:p w14:paraId="5D7B5B29" w14:textId="263A3DE5" w:rsidR="005F70F8" w:rsidRPr="00691203" w:rsidRDefault="009A5024" w:rsidP="00881C09">
            <w:pPr>
              <w:pStyle w:val="Prrafodelista"/>
              <w:spacing w:after="0" w:line="240" w:lineRule="auto"/>
              <w:ind w:left="0"/>
              <w:rPr>
                <w:noProof/>
                <w:lang w:val="es-ES"/>
              </w:rPr>
            </w:pPr>
            <w:r>
              <w:rPr>
                <w:noProof/>
                <w:lang w:val="es-ES"/>
              </w:rPr>
              <w:t>Juan David Ruiz Echavarría</w:t>
            </w:r>
          </w:p>
        </w:tc>
        <w:tc>
          <w:tcPr>
            <w:tcW w:w="2710" w:type="dxa"/>
          </w:tcPr>
          <w:p w14:paraId="48CC89E3" w14:textId="77777777" w:rsidR="005F70F8" w:rsidRPr="00691203" w:rsidRDefault="005F70F8" w:rsidP="00881C09">
            <w:pPr>
              <w:pStyle w:val="Prrafodelista"/>
              <w:spacing w:after="0" w:line="240" w:lineRule="auto"/>
              <w:ind w:left="0"/>
              <w:rPr>
                <w:noProof/>
                <w:lang w:val="es-ES"/>
              </w:rPr>
            </w:pPr>
          </w:p>
        </w:tc>
      </w:tr>
      <w:tr w:rsidR="005F70F8" w:rsidRPr="00691203" w14:paraId="53D1A37C" w14:textId="69D2A925" w:rsidTr="005F70F8">
        <w:trPr>
          <w:jc w:val="center"/>
        </w:trPr>
        <w:tc>
          <w:tcPr>
            <w:tcW w:w="438" w:type="dxa"/>
          </w:tcPr>
          <w:p w14:paraId="2D3E4499" w14:textId="683DD4D4" w:rsidR="005F70F8" w:rsidRPr="00691203" w:rsidRDefault="005F70F8" w:rsidP="00881C09">
            <w:pPr>
              <w:pStyle w:val="Prrafodelista"/>
              <w:spacing w:after="0" w:line="240" w:lineRule="auto"/>
              <w:ind w:left="0"/>
              <w:rPr>
                <w:noProof/>
                <w:lang w:val="es-ES"/>
              </w:rPr>
            </w:pPr>
            <w:r>
              <w:rPr>
                <w:noProof/>
                <w:lang w:val="es-ES"/>
              </w:rPr>
              <w:t>4</w:t>
            </w:r>
          </w:p>
        </w:tc>
        <w:tc>
          <w:tcPr>
            <w:tcW w:w="6078" w:type="dxa"/>
            <w:shd w:val="clear" w:color="auto" w:fill="auto"/>
          </w:tcPr>
          <w:p w14:paraId="10C795FC" w14:textId="281BC700" w:rsidR="005F70F8" w:rsidRPr="00691203" w:rsidRDefault="009A5024" w:rsidP="00881C09">
            <w:pPr>
              <w:pStyle w:val="Prrafodelista"/>
              <w:spacing w:after="0" w:line="240" w:lineRule="auto"/>
              <w:ind w:left="0"/>
              <w:rPr>
                <w:noProof/>
                <w:lang w:val="es-ES"/>
              </w:rPr>
            </w:pPr>
            <w:r>
              <w:rPr>
                <w:noProof/>
                <w:lang w:val="es-ES"/>
              </w:rPr>
              <w:t>Luis Santiago Maya Restrepo</w:t>
            </w:r>
          </w:p>
        </w:tc>
        <w:tc>
          <w:tcPr>
            <w:tcW w:w="2710" w:type="dxa"/>
          </w:tcPr>
          <w:p w14:paraId="51AFEEEB" w14:textId="77777777" w:rsidR="005F70F8" w:rsidRPr="00691203" w:rsidRDefault="005F70F8" w:rsidP="00881C09">
            <w:pPr>
              <w:pStyle w:val="Prrafodelista"/>
              <w:spacing w:after="0" w:line="240" w:lineRule="auto"/>
              <w:ind w:left="0"/>
              <w:rPr>
                <w:noProof/>
                <w:lang w:val="es-ES"/>
              </w:rPr>
            </w:pPr>
          </w:p>
        </w:tc>
      </w:tr>
      <w:tr w:rsidR="005F70F8" w:rsidRPr="00691203" w14:paraId="4597D2BE" w14:textId="656D9E96" w:rsidTr="005F70F8">
        <w:trPr>
          <w:jc w:val="center"/>
        </w:trPr>
        <w:tc>
          <w:tcPr>
            <w:tcW w:w="438" w:type="dxa"/>
          </w:tcPr>
          <w:p w14:paraId="006A53A9" w14:textId="271AB4D7" w:rsidR="005F70F8" w:rsidRPr="00691203" w:rsidRDefault="005F70F8" w:rsidP="00881C09">
            <w:pPr>
              <w:pStyle w:val="Prrafodelista"/>
              <w:spacing w:after="0" w:line="240" w:lineRule="auto"/>
              <w:ind w:left="0"/>
              <w:rPr>
                <w:noProof/>
                <w:lang w:val="es-ES"/>
              </w:rPr>
            </w:pPr>
            <w:r>
              <w:rPr>
                <w:noProof/>
                <w:lang w:val="es-ES"/>
              </w:rPr>
              <w:t>5</w:t>
            </w:r>
          </w:p>
        </w:tc>
        <w:tc>
          <w:tcPr>
            <w:tcW w:w="6078" w:type="dxa"/>
            <w:shd w:val="clear" w:color="auto" w:fill="auto"/>
          </w:tcPr>
          <w:p w14:paraId="5530A0DB" w14:textId="2652B9E5" w:rsidR="005F70F8" w:rsidRPr="00691203" w:rsidRDefault="009A5024" w:rsidP="00881C09">
            <w:pPr>
              <w:pStyle w:val="Prrafodelista"/>
              <w:spacing w:after="0" w:line="240" w:lineRule="auto"/>
              <w:ind w:left="0"/>
              <w:rPr>
                <w:noProof/>
                <w:lang w:val="es-ES"/>
              </w:rPr>
            </w:pPr>
            <w:r>
              <w:rPr>
                <w:noProof/>
                <w:lang w:val="es-ES"/>
              </w:rPr>
              <w:t>Jean Paul Yepes Guarnizo</w:t>
            </w:r>
          </w:p>
        </w:tc>
        <w:tc>
          <w:tcPr>
            <w:tcW w:w="2710" w:type="dxa"/>
          </w:tcPr>
          <w:p w14:paraId="3969CBF1" w14:textId="77777777" w:rsidR="005F70F8" w:rsidRPr="00691203" w:rsidRDefault="005F70F8" w:rsidP="00881C09">
            <w:pPr>
              <w:pStyle w:val="Prrafodelista"/>
              <w:spacing w:after="0" w:line="240" w:lineRule="auto"/>
              <w:ind w:left="0"/>
              <w:rPr>
                <w:noProof/>
                <w:lang w:val="es-ES"/>
              </w:rPr>
            </w:pPr>
          </w:p>
        </w:tc>
      </w:tr>
      <w:tr w:rsidR="005F70F8" w:rsidRPr="00691203" w14:paraId="14D9A5CF" w14:textId="77777777" w:rsidTr="005F70F8">
        <w:trPr>
          <w:jc w:val="center"/>
        </w:trPr>
        <w:tc>
          <w:tcPr>
            <w:tcW w:w="438" w:type="dxa"/>
          </w:tcPr>
          <w:p w14:paraId="4C43490D" w14:textId="62F47344" w:rsidR="005F70F8" w:rsidRDefault="005F70F8" w:rsidP="00881C09">
            <w:pPr>
              <w:pStyle w:val="Prrafodelista"/>
              <w:spacing w:after="0" w:line="240" w:lineRule="auto"/>
              <w:ind w:left="0"/>
              <w:rPr>
                <w:noProof/>
                <w:lang w:val="es-ES"/>
              </w:rPr>
            </w:pPr>
            <w:r>
              <w:rPr>
                <w:noProof/>
                <w:lang w:val="es-ES"/>
              </w:rPr>
              <w:t>6</w:t>
            </w:r>
          </w:p>
        </w:tc>
        <w:tc>
          <w:tcPr>
            <w:tcW w:w="6078" w:type="dxa"/>
            <w:shd w:val="clear" w:color="auto" w:fill="auto"/>
          </w:tcPr>
          <w:p w14:paraId="4C56475F" w14:textId="3A8FFCEE" w:rsidR="005F70F8" w:rsidRPr="00691203" w:rsidRDefault="009A5024" w:rsidP="00881C09">
            <w:pPr>
              <w:pStyle w:val="Prrafodelista"/>
              <w:spacing w:after="0" w:line="240" w:lineRule="auto"/>
              <w:ind w:left="0"/>
              <w:rPr>
                <w:noProof/>
                <w:lang w:val="es-ES"/>
              </w:rPr>
            </w:pPr>
            <w:r>
              <w:rPr>
                <w:noProof/>
                <w:lang w:val="es-ES"/>
              </w:rPr>
              <w:t>Daniel Andrés Toro Aguirre</w:t>
            </w:r>
          </w:p>
        </w:tc>
        <w:tc>
          <w:tcPr>
            <w:tcW w:w="2710" w:type="dxa"/>
          </w:tcPr>
          <w:p w14:paraId="24FCE493" w14:textId="77777777" w:rsidR="005F70F8" w:rsidRPr="00691203" w:rsidRDefault="005F70F8" w:rsidP="00881C09">
            <w:pPr>
              <w:pStyle w:val="Prrafodelista"/>
              <w:spacing w:after="0" w:line="240" w:lineRule="auto"/>
              <w:ind w:left="0"/>
              <w:rPr>
                <w:noProof/>
                <w:lang w:val="es-ES"/>
              </w:rPr>
            </w:pPr>
          </w:p>
        </w:tc>
      </w:tr>
      <w:tr w:rsidR="005F70F8" w:rsidRPr="00691203" w14:paraId="484D925A" w14:textId="77777777" w:rsidTr="005F70F8">
        <w:trPr>
          <w:jc w:val="center"/>
        </w:trPr>
        <w:tc>
          <w:tcPr>
            <w:tcW w:w="438" w:type="dxa"/>
          </w:tcPr>
          <w:p w14:paraId="7F52CA2B" w14:textId="56F6D91C" w:rsidR="005F70F8" w:rsidRDefault="005F70F8" w:rsidP="00881C09">
            <w:pPr>
              <w:pStyle w:val="Prrafodelista"/>
              <w:spacing w:after="0" w:line="240" w:lineRule="auto"/>
              <w:ind w:left="0"/>
              <w:rPr>
                <w:noProof/>
                <w:lang w:val="es-ES"/>
              </w:rPr>
            </w:pPr>
            <w:r>
              <w:rPr>
                <w:noProof/>
                <w:lang w:val="es-ES"/>
              </w:rPr>
              <w:t>7</w:t>
            </w:r>
          </w:p>
        </w:tc>
        <w:tc>
          <w:tcPr>
            <w:tcW w:w="6078" w:type="dxa"/>
            <w:shd w:val="clear" w:color="auto" w:fill="auto"/>
          </w:tcPr>
          <w:p w14:paraId="2622DAB8" w14:textId="77777777" w:rsidR="005F70F8" w:rsidRPr="00691203" w:rsidRDefault="005F70F8" w:rsidP="00881C09">
            <w:pPr>
              <w:pStyle w:val="Prrafodelista"/>
              <w:spacing w:after="0" w:line="240" w:lineRule="auto"/>
              <w:ind w:left="0"/>
              <w:rPr>
                <w:noProof/>
                <w:lang w:val="es-ES"/>
              </w:rPr>
            </w:pPr>
          </w:p>
        </w:tc>
        <w:tc>
          <w:tcPr>
            <w:tcW w:w="2710" w:type="dxa"/>
          </w:tcPr>
          <w:p w14:paraId="222D8B81" w14:textId="77777777" w:rsidR="005F70F8" w:rsidRPr="00691203" w:rsidRDefault="005F70F8" w:rsidP="00881C09">
            <w:pPr>
              <w:pStyle w:val="Prrafodelista"/>
              <w:spacing w:after="0" w:line="240" w:lineRule="auto"/>
              <w:ind w:left="0"/>
              <w:rPr>
                <w:noProof/>
                <w:lang w:val="es-ES"/>
              </w:rPr>
            </w:pPr>
          </w:p>
        </w:tc>
      </w:tr>
    </w:tbl>
    <w:p w14:paraId="248F8023" w14:textId="77777777" w:rsidR="007D2DB0" w:rsidRDefault="007D2DB0" w:rsidP="007D2DB0">
      <w:pPr>
        <w:pStyle w:val="Sinespaciado"/>
        <w:rPr>
          <w:noProof/>
          <w:color w:val="FF0000"/>
          <w:lang w:val="es-ES"/>
        </w:rPr>
      </w:pPr>
    </w:p>
    <w:p w14:paraId="30338320" w14:textId="6C7C8D0D" w:rsidR="007D2DB0" w:rsidRPr="007D2DB0" w:rsidRDefault="007D2DB0" w:rsidP="007D2DB0">
      <w:pPr>
        <w:pStyle w:val="Sinespaciado"/>
        <w:jc w:val="both"/>
        <w:rPr>
          <w:noProof/>
          <w:color w:val="FF0000"/>
          <w:lang w:val="es-ES"/>
        </w:rPr>
      </w:pPr>
      <w:r w:rsidRPr="007D2DB0">
        <w:rPr>
          <w:noProof/>
          <w:color w:val="FF0000"/>
          <w:lang w:val="es-ES"/>
        </w:rPr>
        <w:t xml:space="preserve">Los siguientes puntos se realizan considerando </w:t>
      </w:r>
      <w:r w:rsidR="006C2B5C">
        <w:rPr>
          <w:noProof/>
          <w:color w:val="FF0000"/>
          <w:lang w:val="es-ES"/>
        </w:rPr>
        <w:t>proyecto específico</w:t>
      </w:r>
      <w:r w:rsidR="00C14CF3">
        <w:rPr>
          <w:noProof/>
          <w:color w:val="FF0000"/>
          <w:lang w:val="es-ES"/>
        </w:rPr>
        <w:t xml:space="preserve"> del curso.</w:t>
      </w:r>
      <w:r w:rsidR="008808C1">
        <w:rPr>
          <w:noProof/>
          <w:color w:val="FF0000"/>
          <w:lang w:val="es-ES"/>
        </w:rPr>
        <w:t xml:space="preserve"> </w:t>
      </w:r>
    </w:p>
    <w:p w14:paraId="04EE594F" w14:textId="786CF0D1" w:rsidR="00C13C88" w:rsidRDefault="00C13C88" w:rsidP="00C14CF3">
      <w:pPr>
        <w:pStyle w:val="Ttulo1"/>
        <w:rPr>
          <w:noProof/>
          <w:lang w:val="es-ES"/>
        </w:rPr>
      </w:pPr>
      <w:r>
        <w:rPr>
          <w:noProof/>
          <w:lang w:val="es-ES"/>
        </w:rPr>
        <w:t>Descripción y modelo Causa-Efecto del problema</w:t>
      </w:r>
    </w:p>
    <w:p w14:paraId="065F7F36" w14:textId="70282827" w:rsidR="00C13C88" w:rsidRPr="00C13C88" w:rsidRDefault="00094185" w:rsidP="00C13C88">
      <w:pPr>
        <w:rPr>
          <w:lang w:val="es-ES"/>
        </w:rPr>
      </w:pPr>
      <w:r>
        <w:rPr>
          <w:noProof/>
          <w:lang w:eastAsia="en-US"/>
        </w:rPr>
        <w:drawing>
          <wp:inline distT="0" distB="0" distL="0" distR="0" wp14:anchorId="4F994B64" wp14:editId="6C920692">
            <wp:extent cx="5943600" cy="28613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Causa Efect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61310"/>
                    </a:xfrm>
                    <a:prstGeom prst="rect">
                      <a:avLst/>
                    </a:prstGeom>
                  </pic:spPr>
                </pic:pic>
              </a:graphicData>
            </a:graphic>
          </wp:inline>
        </w:drawing>
      </w:r>
    </w:p>
    <w:p w14:paraId="52B6A265" w14:textId="2D57308D" w:rsidR="00C14CF3" w:rsidRPr="00C14CF3" w:rsidRDefault="00C14CF3" w:rsidP="00C14CF3">
      <w:pPr>
        <w:pStyle w:val="Ttulo1"/>
        <w:rPr>
          <w:noProof/>
          <w:lang w:val="es-ES"/>
        </w:rPr>
      </w:pPr>
      <w:r>
        <w:rPr>
          <w:noProof/>
          <w:lang w:val="es-ES"/>
        </w:rPr>
        <w:lastRenderedPageBreak/>
        <w:t>Drivers arquitectónicos</w:t>
      </w:r>
    </w:p>
    <w:p w14:paraId="7CC155F0" w14:textId="08790D0D" w:rsidR="00C14CF3" w:rsidRPr="008F3D1B" w:rsidRDefault="00C14CF3" w:rsidP="00C14CF3">
      <w:pPr>
        <w:numPr>
          <w:ilvl w:val="1"/>
          <w:numId w:val="22"/>
        </w:numPr>
        <w:rPr>
          <w:lang w:val="es-ES"/>
        </w:rPr>
      </w:pPr>
      <w:r>
        <w:rPr>
          <w:rFonts w:ascii="Calibri Light" w:hAnsi="Calibri Light" w:cs="Times New Roman"/>
          <w:b/>
          <w:bCs/>
          <w:smallCaps/>
          <w:noProof/>
          <w:color w:val="000000"/>
          <w:sz w:val="28"/>
          <w:szCs w:val="28"/>
          <w:lang w:val="es-ES"/>
        </w:rPr>
        <w:t xml:space="preserve">Listado de </w:t>
      </w:r>
      <w:r w:rsidRPr="00C14CF3">
        <w:rPr>
          <w:rFonts w:ascii="Calibri Light" w:hAnsi="Calibri Light" w:cs="Times New Roman"/>
          <w:b/>
          <w:bCs/>
          <w:smallCaps/>
          <w:noProof/>
          <w:color w:val="000000"/>
          <w:sz w:val="28"/>
          <w:szCs w:val="28"/>
          <w:lang w:val="es-ES"/>
        </w:rPr>
        <w:t>Historias de Usuario</w:t>
      </w:r>
    </w:p>
    <w:p w14:paraId="15628460" w14:textId="77777777" w:rsidR="008F3D1B" w:rsidRDefault="008F3D1B" w:rsidP="008F3D1B"/>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6045"/>
      </w:tblGrid>
      <w:tr w:rsidR="008F3D1B" w14:paraId="7E24EC48" w14:textId="77777777" w:rsidTr="000A7371">
        <w:trPr>
          <w:trHeight w:val="375"/>
        </w:trPr>
        <w:tc>
          <w:tcPr>
            <w:tcW w:w="9135" w:type="dxa"/>
            <w:gridSpan w:val="2"/>
            <w:shd w:val="clear" w:color="auto" w:fill="C5E0B3"/>
          </w:tcPr>
          <w:p w14:paraId="7F7D1F41" w14:textId="77777777" w:rsidR="008F3D1B" w:rsidRDefault="008F3D1B" w:rsidP="000A7371">
            <w:pPr>
              <w:jc w:val="center"/>
              <w:rPr>
                <w:b/>
              </w:rPr>
            </w:pPr>
            <w:r>
              <w:rPr>
                <w:b/>
              </w:rPr>
              <w:t>Historia de usuario</w:t>
            </w:r>
          </w:p>
        </w:tc>
      </w:tr>
      <w:tr w:rsidR="008F3D1B" w14:paraId="1467F9E3" w14:textId="77777777" w:rsidTr="000A7371">
        <w:trPr>
          <w:trHeight w:val="495"/>
        </w:trPr>
        <w:tc>
          <w:tcPr>
            <w:tcW w:w="3090" w:type="dxa"/>
          </w:tcPr>
          <w:p w14:paraId="6989871B" w14:textId="77777777" w:rsidR="008F3D1B" w:rsidRDefault="008F3D1B" w:rsidP="000A7371">
            <w:r>
              <w:rPr>
                <w:b/>
              </w:rPr>
              <w:t>Número:</w:t>
            </w:r>
            <w:r>
              <w:t xml:space="preserve"> 1</w:t>
            </w:r>
          </w:p>
        </w:tc>
        <w:tc>
          <w:tcPr>
            <w:tcW w:w="6045" w:type="dxa"/>
          </w:tcPr>
          <w:p w14:paraId="5C1107E0" w14:textId="77777777" w:rsidR="008F3D1B" w:rsidRDefault="008F3D1B" w:rsidP="000A7371">
            <w:r>
              <w:rPr>
                <w:b/>
              </w:rPr>
              <w:t>Usuario:</w:t>
            </w:r>
            <w:r>
              <w:t xml:space="preserve"> Administrador</w:t>
            </w:r>
          </w:p>
        </w:tc>
      </w:tr>
      <w:tr w:rsidR="008F3D1B" w:rsidRPr="008F3D1B" w14:paraId="7DBEBDB2" w14:textId="77777777" w:rsidTr="000A7371">
        <w:trPr>
          <w:trHeight w:val="453"/>
        </w:trPr>
        <w:tc>
          <w:tcPr>
            <w:tcW w:w="9135" w:type="dxa"/>
            <w:gridSpan w:val="2"/>
          </w:tcPr>
          <w:p w14:paraId="73EA4750" w14:textId="77777777" w:rsidR="008F3D1B" w:rsidRPr="008F3D1B" w:rsidRDefault="008F3D1B" w:rsidP="000A7371">
            <w:pPr>
              <w:rPr>
                <w:lang w:val="es-CO"/>
              </w:rPr>
            </w:pPr>
            <w:r w:rsidRPr="008F3D1B">
              <w:rPr>
                <w:b/>
                <w:lang w:val="es-CO"/>
              </w:rPr>
              <w:t>Nombre de historia:</w:t>
            </w:r>
            <w:r w:rsidRPr="008F3D1B">
              <w:rPr>
                <w:lang w:val="es-CO"/>
              </w:rPr>
              <w:t xml:space="preserve"> Crear usuario</w:t>
            </w:r>
          </w:p>
        </w:tc>
      </w:tr>
      <w:tr w:rsidR="008F3D1B" w:rsidRPr="008F3D1B" w14:paraId="6C736B7F" w14:textId="77777777" w:rsidTr="000A7371">
        <w:trPr>
          <w:trHeight w:val="1267"/>
        </w:trPr>
        <w:tc>
          <w:tcPr>
            <w:tcW w:w="9135" w:type="dxa"/>
            <w:gridSpan w:val="2"/>
          </w:tcPr>
          <w:p w14:paraId="19805CC3" w14:textId="77777777" w:rsidR="008F3D1B" w:rsidRPr="008F3D1B" w:rsidRDefault="008F3D1B" w:rsidP="000A7371">
            <w:pPr>
              <w:rPr>
                <w:lang w:val="es-CO"/>
              </w:rPr>
            </w:pPr>
            <w:r w:rsidRPr="008F3D1B">
              <w:rPr>
                <w:b/>
                <w:lang w:val="es-CO"/>
              </w:rPr>
              <w:t>Descripción:</w:t>
            </w:r>
            <w:r w:rsidRPr="008F3D1B">
              <w:rPr>
                <w:lang w:val="es-CO"/>
              </w:rPr>
              <w:t xml:space="preserve"> Con una información dada el administrador puede crear usuarios (profesores, estudiantes y egresados) a través de un formulario con los campos nombre, tipo y número de documento, nacionalidad, fecha de nacimiento, historia médica, estado de la calidad de estudiante o profesor, programa curricular o facultad en el caso de profesores e información extra como cursos, estudios profesionales, experiencia en trabajo e investigación, entre otras...</w:t>
            </w:r>
          </w:p>
        </w:tc>
      </w:tr>
      <w:tr w:rsidR="008F3D1B" w:rsidRPr="008F3D1B" w14:paraId="647195A1" w14:textId="77777777" w:rsidTr="000A7371">
        <w:trPr>
          <w:trHeight w:val="1271"/>
        </w:trPr>
        <w:tc>
          <w:tcPr>
            <w:tcW w:w="9135" w:type="dxa"/>
            <w:gridSpan w:val="2"/>
          </w:tcPr>
          <w:p w14:paraId="22EFCBFE" w14:textId="77777777" w:rsidR="008F3D1B" w:rsidRPr="008F3D1B" w:rsidRDefault="008F3D1B" w:rsidP="000A7371">
            <w:pPr>
              <w:rPr>
                <w:lang w:val="es-CO"/>
              </w:rPr>
            </w:pPr>
            <w:r w:rsidRPr="008F3D1B">
              <w:rPr>
                <w:b/>
                <w:lang w:val="es-CO"/>
              </w:rPr>
              <w:t>Criterios de aceptación:</w:t>
            </w:r>
            <w:r w:rsidRPr="008F3D1B">
              <w:rPr>
                <w:lang w:val="es-CO"/>
              </w:rPr>
              <w:t xml:space="preserve"> Cada campo debe tener el formato de dato correcto, los campos nombre, fecha de nacimiento, y programa curricular son obligatorios y el usuario no podrá ser creado sin rellenar estos campos, en la información “otros” se puede incluir cualquier tipo de archivo hasta un límite </w:t>
            </w:r>
            <w:r w:rsidRPr="008F3D1B">
              <w:rPr>
                <w:b/>
                <w:lang w:val="es-CO"/>
              </w:rPr>
              <w:t>x</w:t>
            </w:r>
            <w:r w:rsidRPr="008F3D1B">
              <w:rPr>
                <w:lang w:val="es-CO"/>
              </w:rPr>
              <w:t xml:space="preserve"> de memoria.</w:t>
            </w:r>
          </w:p>
        </w:tc>
      </w:tr>
    </w:tbl>
    <w:p w14:paraId="748630D4" w14:textId="77777777" w:rsidR="008F3D1B" w:rsidRPr="008F3D1B" w:rsidRDefault="008F3D1B" w:rsidP="008F3D1B">
      <w:pPr>
        <w:rPr>
          <w:lang w:val="es-CO"/>
        </w:rPr>
      </w:pP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6045"/>
      </w:tblGrid>
      <w:tr w:rsidR="008F3D1B" w14:paraId="7DE9BC85" w14:textId="77777777" w:rsidTr="000A7371">
        <w:trPr>
          <w:trHeight w:val="375"/>
        </w:trPr>
        <w:tc>
          <w:tcPr>
            <w:tcW w:w="9135" w:type="dxa"/>
            <w:gridSpan w:val="2"/>
            <w:shd w:val="clear" w:color="auto" w:fill="C5E0B3"/>
          </w:tcPr>
          <w:p w14:paraId="5B0C3212" w14:textId="77777777" w:rsidR="008F3D1B" w:rsidRDefault="008F3D1B" w:rsidP="000A7371">
            <w:pPr>
              <w:jc w:val="center"/>
              <w:rPr>
                <w:b/>
              </w:rPr>
            </w:pPr>
            <w:r>
              <w:rPr>
                <w:b/>
              </w:rPr>
              <w:t>Historia de usuario</w:t>
            </w:r>
          </w:p>
        </w:tc>
      </w:tr>
      <w:tr w:rsidR="008F3D1B" w14:paraId="4E9E441F" w14:textId="77777777" w:rsidTr="000A7371">
        <w:trPr>
          <w:trHeight w:val="495"/>
        </w:trPr>
        <w:tc>
          <w:tcPr>
            <w:tcW w:w="3090" w:type="dxa"/>
          </w:tcPr>
          <w:p w14:paraId="0AF22E4F" w14:textId="77777777" w:rsidR="008F3D1B" w:rsidRDefault="008F3D1B" w:rsidP="000A7371">
            <w:r>
              <w:rPr>
                <w:b/>
              </w:rPr>
              <w:t>Número:</w:t>
            </w:r>
            <w:r>
              <w:t xml:space="preserve"> 2</w:t>
            </w:r>
          </w:p>
        </w:tc>
        <w:tc>
          <w:tcPr>
            <w:tcW w:w="6045" w:type="dxa"/>
          </w:tcPr>
          <w:p w14:paraId="07E74712" w14:textId="77777777" w:rsidR="008F3D1B" w:rsidRDefault="008F3D1B" w:rsidP="000A7371">
            <w:r>
              <w:rPr>
                <w:b/>
              </w:rPr>
              <w:t>Usuario:</w:t>
            </w:r>
            <w:r>
              <w:t xml:space="preserve"> Todos los usuarios</w:t>
            </w:r>
          </w:p>
        </w:tc>
      </w:tr>
      <w:tr w:rsidR="008F3D1B" w:rsidRPr="008F3D1B" w14:paraId="58587722" w14:textId="77777777" w:rsidTr="000A7371">
        <w:trPr>
          <w:trHeight w:val="453"/>
        </w:trPr>
        <w:tc>
          <w:tcPr>
            <w:tcW w:w="9135" w:type="dxa"/>
            <w:gridSpan w:val="2"/>
          </w:tcPr>
          <w:p w14:paraId="28A83726" w14:textId="77777777" w:rsidR="008F3D1B" w:rsidRPr="008F3D1B" w:rsidRDefault="008F3D1B" w:rsidP="000A7371">
            <w:pPr>
              <w:rPr>
                <w:lang w:val="es-CO"/>
              </w:rPr>
            </w:pPr>
            <w:r w:rsidRPr="008F3D1B">
              <w:rPr>
                <w:b/>
                <w:lang w:val="es-CO"/>
              </w:rPr>
              <w:t>Nombre de historia:</w:t>
            </w:r>
            <w:r w:rsidRPr="008F3D1B">
              <w:rPr>
                <w:lang w:val="es-CO"/>
              </w:rPr>
              <w:t xml:space="preserve"> Inicio de sesión</w:t>
            </w:r>
          </w:p>
        </w:tc>
      </w:tr>
      <w:tr w:rsidR="008F3D1B" w:rsidRPr="008F3D1B" w14:paraId="11E9760F" w14:textId="77777777" w:rsidTr="000A7371">
        <w:trPr>
          <w:trHeight w:val="1267"/>
        </w:trPr>
        <w:tc>
          <w:tcPr>
            <w:tcW w:w="9135" w:type="dxa"/>
            <w:gridSpan w:val="2"/>
          </w:tcPr>
          <w:p w14:paraId="54DF3462" w14:textId="77777777" w:rsidR="008F3D1B" w:rsidRPr="008F3D1B" w:rsidRDefault="008F3D1B" w:rsidP="000A7371">
            <w:pPr>
              <w:rPr>
                <w:lang w:val="es-CO"/>
              </w:rPr>
            </w:pPr>
            <w:r w:rsidRPr="008F3D1B">
              <w:rPr>
                <w:b/>
                <w:lang w:val="es-CO"/>
              </w:rPr>
              <w:t>Descripción:</w:t>
            </w:r>
            <w:r w:rsidRPr="008F3D1B">
              <w:rPr>
                <w:lang w:val="es-CO"/>
              </w:rPr>
              <w:t xml:space="preserve"> A través de un formulario el usuario podrá acceder a la plataforma con su usuario institucional y contraseña. </w:t>
            </w:r>
          </w:p>
        </w:tc>
      </w:tr>
      <w:tr w:rsidR="008F3D1B" w:rsidRPr="008F3D1B" w14:paraId="21D87906" w14:textId="77777777" w:rsidTr="000A7371">
        <w:trPr>
          <w:trHeight w:val="1271"/>
        </w:trPr>
        <w:tc>
          <w:tcPr>
            <w:tcW w:w="9135" w:type="dxa"/>
            <w:gridSpan w:val="2"/>
          </w:tcPr>
          <w:p w14:paraId="4462EADA" w14:textId="77777777" w:rsidR="008F3D1B" w:rsidRPr="008F3D1B" w:rsidRDefault="008F3D1B" w:rsidP="000A7371">
            <w:pPr>
              <w:rPr>
                <w:lang w:val="es-CO"/>
              </w:rPr>
            </w:pPr>
            <w:r w:rsidRPr="008F3D1B">
              <w:rPr>
                <w:b/>
                <w:lang w:val="es-CO"/>
              </w:rPr>
              <w:t>Criterios de aceptación:</w:t>
            </w:r>
            <w:r w:rsidRPr="008F3D1B">
              <w:rPr>
                <w:lang w:val="es-CO"/>
              </w:rPr>
              <w:t xml:space="preserve"> Formato correcto de ambos campos y botón de validación del usuario.</w:t>
            </w:r>
          </w:p>
        </w:tc>
      </w:tr>
    </w:tbl>
    <w:p w14:paraId="08A7AE21" w14:textId="5D40B600" w:rsidR="008F3D1B" w:rsidRDefault="008F3D1B" w:rsidP="008F3D1B">
      <w:pPr>
        <w:pStyle w:val="Prrafodelista"/>
        <w:ind w:left="360"/>
        <w:rPr>
          <w:lang w:val="es-CO"/>
        </w:rPr>
      </w:pPr>
    </w:p>
    <w:p w14:paraId="1692FE10" w14:textId="20295A0C" w:rsidR="008F3D1B" w:rsidRDefault="008F3D1B" w:rsidP="008F3D1B">
      <w:pPr>
        <w:pStyle w:val="Prrafodelista"/>
        <w:ind w:left="360"/>
        <w:rPr>
          <w:lang w:val="es-CO"/>
        </w:rPr>
      </w:pPr>
    </w:p>
    <w:p w14:paraId="6D70349B" w14:textId="049F0BA2" w:rsidR="008F3D1B" w:rsidRDefault="008F3D1B" w:rsidP="008F3D1B">
      <w:pPr>
        <w:pStyle w:val="Prrafodelista"/>
        <w:ind w:left="360"/>
        <w:rPr>
          <w:lang w:val="es-CO"/>
        </w:rPr>
      </w:pPr>
    </w:p>
    <w:p w14:paraId="648DF9ED" w14:textId="35B9DC27" w:rsidR="008F3D1B" w:rsidRDefault="008F3D1B" w:rsidP="008F3D1B">
      <w:pPr>
        <w:pStyle w:val="Prrafodelista"/>
        <w:ind w:left="360"/>
        <w:rPr>
          <w:lang w:val="es-CO"/>
        </w:rPr>
      </w:pPr>
    </w:p>
    <w:p w14:paraId="363FA2F4" w14:textId="425B3BDD" w:rsidR="008F3D1B" w:rsidRDefault="008F3D1B" w:rsidP="008F3D1B">
      <w:pPr>
        <w:pStyle w:val="Prrafodelista"/>
        <w:ind w:left="360"/>
        <w:rPr>
          <w:lang w:val="es-CO"/>
        </w:rPr>
      </w:pPr>
    </w:p>
    <w:p w14:paraId="4114633A" w14:textId="462F8F06" w:rsidR="008F3D1B" w:rsidRDefault="008F3D1B" w:rsidP="008F3D1B">
      <w:pPr>
        <w:pStyle w:val="Prrafodelista"/>
        <w:ind w:left="360"/>
        <w:rPr>
          <w:lang w:val="es-CO"/>
        </w:rPr>
      </w:pPr>
    </w:p>
    <w:p w14:paraId="298EA2B0" w14:textId="77777777" w:rsidR="008F3D1B" w:rsidRPr="008F3D1B" w:rsidRDefault="008F3D1B" w:rsidP="008F3D1B">
      <w:pPr>
        <w:pStyle w:val="Prrafodelista"/>
        <w:ind w:left="360"/>
        <w:rPr>
          <w:lang w:val="es-CO"/>
        </w:rPr>
      </w:pP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6045"/>
      </w:tblGrid>
      <w:tr w:rsidR="008F3D1B" w14:paraId="789350DB" w14:textId="77777777" w:rsidTr="000A7371">
        <w:trPr>
          <w:trHeight w:val="375"/>
        </w:trPr>
        <w:tc>
          <w:tcPr>
            <w:tcW w:w="9135" w:type="dxa"/>
            <w:gridSpan w:val="2"/>
            <w:shd w:val="clear" w:color="auto" w:fill="C5E0B3"/>
          </w:tcPr>
          <w:p w14:paraId="23CFDE63" w14:textId="77777777" w:rsidR="008F3D1B" w:rsidRDefault="008F3D1B" w:rsidP="000A7371">
            <w:pPr>
              <w:jc w:val="center"/>
              <w:rPr>
                <w:b/>
              </w:rPr>
            </w:pPr>
            <w:r>
              <w:rPr>
                <w:b/>
              </w:rPr>
              <w:lastRenderedPageBreak/>
              <w:t>Historia de usuario</w:t>
            </w:r>
          </w:p>
        </w:tc>
      </w:tr>
      <w:tr w:rsidR="008F3D1B" w14:paraId="53342B3D" w14:textId="77777777" w:rsidTr="000A7371">
        <w:trPr>
          <w:trHeight w:val="495"/>
        </w:trPr>
        <w:tc>
          <w:tcPr>
            <w:tcW w:w="3090" w:type="dxa"/>
          </w:tcPr>
          <w:p w14:paraId="4691DA0B" w14:textId="77777777" w:rsidR="008F3D1B" w:rsidRDefault="008F3D1B" w:rsidP="000A7371">
            <w:r>
              <w:rPr>
                <w:b/>
              </w:rPr>
              <w:t>Número:</w:t>
            </w:r>
            <w:r>
              <w:t xml:space="preserve"> 3</w:t>
            </w:r>
          </w:p>
        </w:tc>
        <w:tc>
          <w:tcPr>
            <w:tcW w:w="6045" w:type="dxa"/>
          </w:tcPr>
          <w:p w14:paraId="6466B4D5" w14:textId="77777777" w:rsidR="008F3D1B" w:rsidRDefault="008F3D1B" w:rsidP="000A7371">
            <w:r>
              <w:rPr>
                <w:b/>
              </w:rPr>
              <w:t>Usuario:</w:t>
            </w:r>
            <w:r>
              <w:t xml:space="preserve"> Administrador</w:t>
            </w:r>
          </w:p>
        </w:tc>
      </w:tr>
      <w:tr w:rsidR="008F3D1B" w:rsidRPr="008F3D1B" w14:paraId="266C6CE4" w14:textId="77777777" w:rsidTr="000A7371">
        <w:trPr>
          <w:trHeight w:val="453"/>
        </w:trPr>
        <w:tc>
          <w:tcPr>
            <w:tcW w:w="9135" w:type="dxa"/>
            <w:gridSpan w:val="2"/>
          </w:tcPr>
          <w:p w14:paraId="136BB787" w14:textId="77777777" w:rsidR="008F3D1B" w:rsidRPr="008F3D1B" w:rsidRDefault="008F3D1B" w:rsidP="000A7371">
            <w:pPr>
              <w:rPr>
                <w:lang w:val="es-CO"/>
              </w:rPr>
            </w:pPr>
            <w:r w:rsidRPr="008F3D1B">
              <w:rPr>
                <w:b/>
                <w:lang w:val="es-CO"/>
              </w:rPr>
              <w:t>Nombre de historia:</w:t>
            </w:r>
            <w:r w:rsidRPr="008F3D1B">
              <w:rPr>
                <w:lang w:val="es-CO"/>
              </w:rPr>
              <w:t xml:space="preserve"> Modificar usuario</w:t>
            </w:r>
          </w:p>
        </w:tc>
      </w:tr>
      <w:tr w:rsidR="008F3D1B" w:rsidRPr="008F3D1B" w14:paraId="40763461" w14:textId="77777777" w:rsidTr="000A7371">
        <w:trPr>
          <w:trHeight w:val="1267"/>
        </w:trPr>
        <w:tc>
          <w:tcPr>
            <w:tcW w:w="9135" w:type="dxa"/>
            <w:gridSpan w:val="2"/>
          </w:tcPr>
          <w:p w14:paraId="289A3F2C" w14:textId="77777777" w:rsidR="008F3D1B" w:rsidRPr="008F3D1B" w:rsidRDefault="008F3D1B" w:rsidP="000A7371">
            <w:pPr>
              <w:rPr>
                <w:lang w:val="es-CO"/>
              </w:rPr>
            </w:pPr>
            <w:r w:rsidRPr="008F3D1B">
              <w:rPr>
                <w:b/>
                <w:lang w:val="es-CO"/>
              </w:rPr>
              <w:t>Descripción:</w:t>
            </w:r>
            <w:r w:rsidRPr="008F3D1B">
              <w:rPr>
                <w:lang w:val="es-CO"/>
              </w:rPr>
              <w:t xml:space="preserve"> El administrador podrá cambiar el estado de la calidad de estudiante o profesor a activo, inactivo o dado de baja.</w:t>
            </w:r>
          </w:p>
        </w:tc>
      </w:tr>
      <w:tr w:rsidR="008F3D1B" w:rsidRPr="008F3D1B" w14:paraId="32B0D2E3" w14:textId="77777777" w:rsidTr="000A7371">
        <w:trPr>
          <w:trHeight w:val="1271"/>
        </w:trPr>
        <w:tc>
          <w:tcPr>
            <w:tcW w:w="9135" w:type="dxa"/>
            <w:gridSpan w:val="2"/>
          </w:tcPr>
          <w:p w14:paraId="11C44C53" w14:textId="77777777" w:rsidR="008F3D1B" w:rsidRPr="008F3D1B" w:rsidRDefault="008F3D1B" w:rsidP="000A7371">
            <w:pPr>
              <w:rPr>
                <w:lang w:val="es-CO"/>
              </w:rPr>
            </w:pPr>
            <w:r w:rsidRPr="008F3D1B">
              <w:rPr>
                <w:b/>
                <w:lang w:val="es-CO"/>
              </w:rPr>
              <w:t>Criterios de aceptación:</w:t>
            </w:r>
            <w:r w:rsidRPr="008F3D1B">
              <w:rPr>
                <w:lang w:val="es-CO"/>
              </w:rPr>
              <w:t xml:space="preserve"> se muestra un formulario que debe tener checkbox y sólo se puede escoger una de las tres opciones.</w:t>
            </w:r>
          </w:p>
        </w:tc>
      </w:tr>
    </w:tbl>
    <w:p w14:paraId="72E42D2E" w14:textId="15BA0B4F" w:rsidR="008F3D1B" w:rsidRPr="008F3D1B" w:rsidRDefault="008F3D1B" w:rsidP="008F3D1B">
      <w:pPr>
        <w:pStyle w:val="Prrafodelista"/>
        <w:ind w:left="360"/>
        <w:rPr>
          <w:lang w:val="es-CO"/>
        </w:rPr>
      </w:pPr>
      <w:bookmarkStart w:id="0" w:name="_gjdgxs" w:colFirst="0" w:colLast="0"/>
      <w:bookmarkEnd w:id="0"/>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6045"/>
      </w:tblGrid>
      <w:tr w:rsidR="008F3D1B" w14:paraId="23D2BE0C" w14:textId="77777777" w:rsidTr="000A7371">
        <w:trPr>
          <w:trHeight w:val="375"/>
        </w:trPr>
        <w:tc>
          <w:tcPr>
            <w:tcW w:w="9135" w:type="dxa"/>
            <w:gridSpan w:val="2"/>
            <w:shd w:val="clear" w:color="auto" w:fill="C5E0B3"/>
          </w:tcPr>
          <w:p w14:paraId="36A645DB" w14:textId="77777777" w:rsidR="008F3D1B" w:rsidRDefault="008F3D1B" w:rsidP="000A7371">
            <w:pPr>
              <w:jc w:val="center"/>
              <w:rPr>
                <w:b/>
              </w:rPr>
            </w:pPr>
            <w:r>
              <w:rPr>
                <w:b/>
              </w:rPr>
              <w:t>Historia de usuario</w:t>
            </w:r>
          </w:p>
        </w:tc>
      </w:tr>
      <w:tr w:rsidR="008F3D1B" w14:paraId="051B7E0F" w14:textId="77777777" w:rsidTr="000A7371">
        <w:trPr>
          <w:trHeight w:val="495"/>
        </w:trPr>
        <w:tc>
          <w:tcPr>
            <w:tcW w:w="3090" w:type="dxa"/>
          </w:tcPr>
          <w:p w14:paraId="66D1A3E1" w14:textId="77777777" w:rsidR="008F3D1B" w:rsidRDefault="008F3D1B" w:rsidP="000A7371">
            <w:r>
              <w:rPr>
                <w:b/>
              </w:rPr>
              <w:t>Número:</w:t>
            </w:r>
            <w:r>
              <w:t xml:space="preserve"> 4</w:t>
            </w:r>
          </w:p>
        </w:tc>
        <w:tc>
          <w:tcPr>
            <w:tcW w:w="6045" w:type="dxa"/>
          </w:tcPr>
          <w:p w14:paraId="1388E08F" w14:textId="77777777" w:rsidR="008F3D1B" w:rsidRDefault="008F3D1B" w:rsidP="000A7371">
            <w:r>
              <w:rPr>
                <w:b/>
              </w:rPr>
              <w:t>Usuario:</w:t>
            </w:r>
            <w:r>
              <w:t xml:space="preserve"> Estudiante</w:t>
            </w:r>
          </w:p>
        </w:tc>
      </w:tr>
      <w:tr w:rsidR="008F3D1B" w:rsidRPr="008F3D1B" w14:paraId="75ED0760" w14:textId="77777777" w:rsidTr="000A7371">
        <w:trPr>
          <w:trHeight w:val="453"/>
        </w:trPr>
        <w:tc>
          <w:tcPr>
            <w:tcW w:w="9135" w:type="dxa"/>
            <w:gridSpan w:val="2"/>
          </w:tcPr>
          <w:p w14:paraId="0ABFAA18" w14:textId="77777777" w:rsidR="008F3D1B" w:rsidRPr="008F3D1B" w:rsidRDefault="008F3D1B" w:rsidP="000A7371">
            <w:pPr>
              <w:rPr>
                <w:lang w:val="es-CO"/>
              </w:rPr>
            </w:pPr>
            <w:r w:rsidRPr="008F3D1B">
              <w:rPr>
                <w:b/>
                <w:lang w:val="es-CO"/>
              </w:rPr>
              <w:t>Nombre de historia:</w:t>
            </w:r>
            <w:r w:rsidRPr="008F3D1B">
              <w:rPr>
                <w:lang w:val="es-CO"/>
              </w:rPr>
              <w:t xml:space="preserve"> Modificar hoja de vida</w:t>
            </w:r>
          </w:p>
        </w:tc>
      </w:tr>
      <w:tr w:rsidR="008F3D1B" w:rsidRPr="008F3D1B" w14:paraId="4EB5F828" w14:textId="77777777" w:rsidTr="000A7371">
        <w:trPr>
          <w:trHeight w:val="1267"/>
        </w:trPr>
        <w:tc>
          <w:tcPr>
            <w:tcW w:w="9135" w:type="dxa"/>
            <w:gridSpan w:val="2"/>
          </w:tcPr>
          <w:p w14:paraId="2140D19B" w14:textId="77777777" w:rsidR="008F3D1B" w:rsidRPr="008F3D1B" w:rsidRDefault="008F3D1B" w:rsidP="000A7371">
            <w:pPr>
              <w:rPr>
                <w:lang w:val="es-CO"/>
              </w:rPr>
            </w:pPr>
            <w:r w:rsidRPr="008F3D1B">
              <w:rPr>
                <w:b/>
                <w:lang w:val="es-CO"/>
              </w:rPr>
              <w:t>Descripción:</w:t>
            </w:r>
            <w:r w:rsidRPr="008F3D1B">
              <w:rPr>
                <w:lang w:val="es-CO"/>
              </w:rPr>
              <w:t xml:space="preserve"> El estudiante podrá incluir en un formulario los cursos, estudios profesionales, experiencia en trabajo e investigación, entre otras características que resaltan en su HV.</w:t>
            </w:r>
          </w:p>
        </w:tc>
      </w:tr>
      <w:tr w:rsidR="008F3D1B" w:rsidRPr="008F3D1B" w14:paraId="69ECDED4" w14:textId="77777777" w:rsidTr="000A7371">
        <w:trPr>
          <w:trHeight w:val="1271"/>
        </w:trPr>
        <w:tc>
          <w:tcPr>
            <w:tcW w:w="9135" w:type="dxa"/>
            <w:gridSpan w:val="2"/>
          </w:tcPr>
          <w:p w14:paraId="35FDEFFF" w14:textId="77777777" w:rsidR="008F3D1B" w:rsidRPr="008F3D1B" w:rsidRDefault="008F3D1B" w:rsidP="000A7371">
            <w:pPr>
              <w:rPr>
                <w:lang w:val="es-CO"/>
              </w:rPr>
            </w:pPr>
            <w:r w:rsidRPr="008F3D1B">
              <w:rPr>
                <w:b/>
                <w:lang w:val="es-CO"/>
              </w:rPr>
              <w:t>Criterios de aceptación:</w:t>
            </w:r>
            <w:r w:rsidRPr="008F3D1B">
              <w:rPr>
                <w:lang w:val="es-CO"/>
              </w:rPr>
              <w:t xml:space="preserve"> La hoja de vida tendrá por defecto la información básica del estudiante, el número de horas y las fechas deben tener un formato correcto, en la información “otros” se puede incluir cualquier tipo de archivo hasta un límite </w:t>
            </w:r>
            <w:r w:rsidRPr="008F3D1B">
              <w:rPr>
                <w:b/>
                <w:lang w:val="es-CO"/>
              </w:rPr>
              <w:t>x</w:t>
            </w:r>
            <w:r w:rsidRPr="008F3D1B">
              <w:rPr>
                <w:lang w:val="es-CO"/>
              </w:rPr>
              <w:t xml:space="preserve"> de memoria.</w:t>
            </w:r>
          </w:p>
        </w:tc>
      </w:tr>
    </w:tbl>
    <w:p w14:paraId="3F2D5903" w14:textId="77777777" w:rsidR="008F3D1B" w:rsidRPr="008F3D1B" w:rsidRDefault="008F3D1B" w:rsidP="008F3D1B">
      <w:pPr>
        <w:pStyle w:val="Prrafodelista"/>
        <w:ind w:left="360"/>
        <w:rPr>
          <w:lang w:val="es-CO"/>
        </w:rPr>
      </w:pP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6045"/>
      </w:tblGrid>
      <w:tr w:rsidR="008F3D1B" w14:paraId="62979069" w14:textId="77777777" w:rsidTr="000A7371">
        <w:trPr>
          <w:trHeight w:val="375"/>
        </w:trPr>
        <w:tc>
          <w:tcPr>
            <w:tcW w:w="9135" w:type="dxa"/>
            <w:gridSpan w:val="2"/>
            <w:shd w:val="clear" w:color="auto" w:fill="C5E0B3"/>
          </w:tcPr>
          <w:p w14:paraId="49BC9471" w14:textId="77777777" w:rsidR="008F3D1B" w:rsidRDefault="008F3D1B" w:rsidP="000A7371">
            <w:pPr>
              <w:jc w:val="center"/>
              <w:rPr>
                <w:b/>
              </w:rPr>
            </w:pPr>
            <w:r>
              <w:rPr>
                <w:b/>
              </w:rPr>
              <w:t>Historia de usuario</w:t>
            </w:r>
          </w:p>
        </w:tc>
      </w:tr>
      <w:tr w:rsidR="008F3D1B" w14:paraId="1423D596" w14:textId="77777777" w:rsidTr="000A7371">
        <w:trPr>
          <w:trHeight w:val="495"/>
        </w:trPr>
        <w:tc>
          <w:tcPr>
            <w:tcW w:w="3090" w:type="dxa"/>
          </w:tcPr>
          <w:p w14:paraId="6B8BF26B" w14:textId="77777777" w:rsidR="008F3D1B" w:rsidRDefault="008F3D1B" w:rsidP="000A7371">
            <w:r>
              <w:rPr>
                <w:b/>
              </w:rPr>
              <w:t>Número:</w:t>
            </w:r>
            <w:r>
              <w:t xml:space="preserve"> 5</w:t>
            </w:r>
          </w:p>
        </w:tc>
        <w:tc>
          <w:tcPr>
            <w:tcW w:w="6045" w:type="dxa"/>
          </w:tcPr>
          <w:p w14:paraId="72DFF0BF" w14:textId="77777777" w:rsidR="008F3D1B" w:rsidRDefault="008F3D1B" w:rsidP="000A7371">
            <w:r>
              <w:rPr>
                <w:b/>
              </w:rPr>
              <w:t>Usuario:</w:t>
            </w:r>
            <w:r>
              <w:t xml:space="preserve"> Todos los usuarios</w:t>
            </w:r>
          </w:p>
        </w:tc>
      </w:tr>
      <w:tr w:rsidR="008F3D1B" w:rsidRPr="008F3D1B" w14:paraId="60E1FC8E" w14:textId="77777777" w:rsidTr="000A7371">
        <w:trPr>
          <w:trHeight w:val="453"/>
        </w:trPr>
        <w:tc>
          <w:tcPr>
            <w:tcW w:w="9135" w:type="dxa"/>
            <w:gridSpan w:val="2"/>
          </w:tcPr>
          <w:p w14:paraId="3DC59B42" w14:textId="77777777" w:rsidR="008F3D1B" w:rsidRPr="008F3D1B" w:rsidRDefault="008F3D1B" w:rsidP="000A7371">
            <w:pPr>
              <w:rPr>
                <w:lang w:val="es-CO"/>
              </w:rPr>
            </w:pPr>
            <w:r w:rsidRPr="008F3D1B">
              <w:rPr>
                <w:b/>
                <w:lang w:val="es-CO"/>
              </w:rPr>
              <w:t>Nombre de historia:</w:t>
            </w:r>
            <w:r w:rsidRPr="008F3D1B">
              <w:rPr>
                <w:lang w:val="es-CO"/>
              </w:rPr>
              <w:t xml:space="preserve"> Editar información básica</w:t>
            </w:r>
          </w:p>
        </w:tc>
      </w:tr>
      <w:tr w:rsidR="008F3D1B" w:rsidRPr="008F3D1B" w14:paraId="760627B2" w14:textId="77777777" w:rsidTr="000A7371">
        <w:trPr>
          <w:trHeight w:val="1267"/>
        </w:trPr>
        <w:tc>
          <w:tcPr>
            <w:tcW w:w="9135" w:type="dxa"/>
            <w:gridSpan w:val="2"/>
          </w:tcPr>
          <w:p w14:paraId="58A2BBA9" w14:textId="77777777" w:rsidR="008F3D1B" w:rsidRPr="008F3D1B" w:rsidRDefault="008F3D1B" w:rsidP="000A7371">
            <w:pPr>
              <w:rPr>
                <w:lang w:val="es-CO"/>
              </w:rPr>
            </w:pPr>
            <w:r w:rsidRPr="008F3D1B">
              <w:rPr>
                <w:b/>
                <w:lang w:val="es-CO"/>
              </w:rPr>
              <w:t>Descripción:</w:t>
            </w:r>
            <w:r w:rsidRPr="008F3D1B">
              <w:rPr>
                <w:lang w:val="es-CO"/>
              </w:rPr>
              <w:t xml:space="preserve"> A través de un formulario el usuario podrá solicitar a la administración que algunos campos de su información básica sean modificados.</w:t>
            </w:r>
          </w:p>
        </w:tc>
      </w:tr>
      <w:tr w:rsidR="008F3D1B" w:rsidRPr="008F3D1B" w14:paraId="28524D55" w14:textId="77777777" w:rsidTr="000A7371">
        <w:trPr>
          <w:trHeight w:val="1271"/>
        </w:trPr>
        <w:tc>
          <w:tcPr>
            <w:tcW w:w="9135" w:type="dxa"/>
            <w:gridSpan w:val="2"/>
          </w:tcPr>
          <w:p w14:paraId="652DC7AE" w14:textId="77777777" w:rsidR="008F3D1B" w:rsidRPr="008F3D1B" w:rsidRDefault="008F3D1B" w:rsidP="000A7371">
            <w:pPr>
              <w:rPr>
                <w:lang w:val="es-CO"/>
              </w:rPr>
            </w:pPr>
            <w:r w:rsidRPr="008F3D1B">
              <w:rPr>
                <w:b/>
                <w:lang w:val="es-CO"/>
              </w:rPr>
              <w:t>Criterios de aceptación:</w:t>
            </w:r>
            <w:r w:rsidRPr="008F3D1B">
              <w:rPr>
                <w:lang w:val="es-CO"/>
              </w:rPr>
              <w:t xml:space="preserve"> Debe hacerse un sencillo formulario con los formatos correctos de texto, documento o fecha.</w:t>
            </w:r>
          </w:p>
        </w:tc>
      </w:tr>
    </w:tbl>
    <w:p w14:paraId="786D77AA" w14:textId="77777777" w:rsidR="008F3D1B" w:rsidRPr="008F3D1B" w:rsidRDefault="008F3D1B" w:rsidP="008F3D1B">
      <w:pPr>
        <w:pStyle w:val="Prrafodelista"/>
        <w:ind w:left="360"/>
        <w:rPr>
          <w:lang w:val="es-CO"/>
        </w:rPr>
      </w:pP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6045"/>
      </w:tblGrid>
      <w:tr w:rsidR="008F3D1B" w14:paraId="52F27584" w14:textId="77777777" w:rsidTr="000A7371">
        <w:trPr>
          <w:trHeight w:val="375"/>
        </w:trPr>
        <w:tc>
          <w:tcPr>
            <w:tcW w:w="9135" w:type="dxa"/>
            <w:gridSpan w:val="2"/>
            <w:shd w:val="clear" w:color="auto" w:fill="C5E0B3"/>
          </w:tcPr>
          <w:p w14:paraId="1A94A108" w14:textId="77777777" w:rsidR="008F3D1B" w:rsidRDefault="008F3D1B" w:rsidP="000A7371">
            <w:pPr>
              <w:jc w:val="center"/>
              <w:rPr>
                <w:b/>
              </w:rPr>
            </w:pPr>
            <w:r>
              <w:rPr>
                <w:b/>
              </w:rPr>
              <w:t>Historia de usuario</w:t>
            </w:r>
          </w:p>
        </w:tc>
      </w:tr>
      <w:tr w:rsidR="008F3D1B" w14:paraId="72778D95" w14:textId="77777777" w:rsidTr="000A7371">
        <w:trPr>
          <w:trHeight w:val="495"/>
        </w:trPr>
        <w:tc>
          <w:tcPr>
            <w:tcW w:w="3090" w:type="dxa"/>
          </w:tcPr>
          <w:p w14:paraId="3A9318FA" w14:textId="77777777" w:rsidR="008F3D1B" w:rsidRDefault="008F3D1B" w:rsidP="000A7371">
            <w:r>
              <w:rPr>
                <w:b/>
              </w:rPr>
              <w:t>Número:</w:t>
            </w:r>
            <w:r>
              <w:t xml:space="preserve"> 6</w:t>
            </w:r>
          </w:p>
        </w:tc>
        <w:tc>
          <w:tcPr>
            <w:tcW w:w="6045" w:type="dxa"/>
          </w:tcPr>
          <w:p w14:paraId="3832085C" w14:textId="77777777" w:rsidR="008F3D1B" w:rsidRDefault="008F3D1B" w:rsidP="000A7371">
            <w:r>
              <w:rPr>
                <w:b/>
              </w:rPr>
              <w:t>Usuario:</w:t>
            </w:r>
            <w:r>
              <w:t xml:space="preserve"> Profesor</w:t>
            </w:r>
          </w:p>
        </w:tc>
      </w:tr>
      <w:tr w:rsidR="008F3D1B" w:rsidRPr="008F3D1B" w14:paraId="08052E2B" w14:textId="77777777" w:rsidTr="000A7371">
        <w:trPr>
          <w:trHeight w:val="453"/>
        </w:trPr>
        <w:tc>
          <w:tcPr>
            <w:tcW w:w="9135" w:type="dxa"/>
            <w:gridSpan w:val="2"/>
          </w:tcPr>
          <w:p w14:paraId="6F7F7700" w14:textId="77777777" w:rsidR="008F3D1B" w:rsidRPr="008F3D1B" w:rsidRDefault="008F3D1B" w:rsidP="000A7371">
            <w:pPr>
              <w:rPr>
                <w:lang w:val="es-CO"/>
              </w:rPr>
            </w:pPr>
            <w:r w:rsidRPr="008F3D1B">
              <w:rPr>
                <w:b/>
                <w:lang w:val="es-CO"/>
              </w:rPr>
              <w:t>Nombre de historia:</w:t>
            </w:r>
            <w:r w:rsidRPr="008F3D1B">
              <w:rPr>
                <w:lang w:val="es-CO"/>
              </w:rPr>
              <w:t xml:space="preserve"> Crear oferta </w:t>
            </w:r>
          </w:p>
        </w:tc>
      </w:tr>
      <w:tr w:rsidR="008F3D1B" w:rsidRPr="008F3D1B" w14:paraId="3A985399" w14:textId="77777777" w:rsidTr="000A7371">
        <w:trPr>
          <w:trHeight w:val="1267"/>
        </w:trPr>
        <w:tc>
          <w:tcPr>
            <w:tcW w:w="9135" w:type="dxa"/>
            <w:gridSpan w:val="2"/>
          </w:tcPr>
          <w:p w14:paraId="49C8E224" w14:textId="77777777" w:rsidR="008F3D1B" w:rsidRPr="008F3D1B" w:rsidRDefault="008F3D1B" w:rsidP="000A7371">
            <w:pPr>
              <w:rPr>
                <w:lang w:val="es-CO"/>
              </w:rPr>
            </w:pPr>
            <w:r w:rsidRPr="008F3D1B">
              <w:rPr>
                <w:b/>
                <w:lang w:val="es-CO"/>
              </w:rPr>
              <w:t>Descripción:</w:t>
            </w:r>
            <w:r w:rsidRPr="008F3D1B">
              <w:rPr>
                <w:lang w:val="es-CO"/>
              </w:rPr>
              <w:t xml:space="preserve"> El profesor podrá crear una oferta laboral la cual es un formulario que contiene una nombre, descripción, código, a qué público (facultad o programa curricular específico) está dirigida la oferta y estado de la oferta.</w:t>
            </w:r>
          </w:p>
        </w:tc>
      </w:tr>
      <w:tr w:rsidR="008F3D1B" w:rsidRPr="008F3D1B" w14:paraId="29E57E26" w14:textId="77777777" w:rsidTr="000A7371">
        <w:trPr>
          <w:trHeight w:val="1271"/>
        </w:trPr>
        <w:tc>
          <w:tcPr>
            <w:tcW w:w="9135" w:type="dxa"/>
            <w:gridSpan w:val="2"/>
          </w:tcPr>
          <w:p w14:paraId="00CBEA3B" w14:textId="77777777" w:rsidR="008F3D1B" w:rsidRPr="008F3D1B" w:rsidRDefault="008F3D1B" w:rsidP="000A7371">
            <w:pPr>
              <w:rPr>
                <w:lang w:val="es-CO"/>
              </w:rPr>
            </w:pPr>
            <w:r w:rsidRPr="008F3D1B">
              <w:rPr>
                <w:b/>
                <w:lang w:val="es-CO"/>
              </w:rPr>
              <w:t>Criterios de aceptación:</w:t>
            </w:r>
            <w:r w:rsidRPr="008F3D1B">
              <w:rPr>
                <w:lang w:val="es-CO"/>
              </w:rPr>
              <w:t xml:space="preserve"> El formato de la descripción es texto, el código es entero, debe haber una lista con las facultades y programas curriculares activos y el estado puede ser activo o inactivo.</w:t>
            </w:r>
          </w:p>
        </w:tc>
      </w:tr>
    </w:tbl>
    <w:p w14:paraId="642551CB" w14:textId="77777777" w:rsidR="008F3D1B" w:rsidRPr="008F3D1B" w:rsidRDefault="008F3D1B" w:rsidP="008F3D1B">
      <w:pPr>
        <w:pStyle w:val="Prrafodelista"/>
        <w:ind w:left="360"/>
        <w:rPr>
          <w:lang w:val="es-CO"/>
        </w:rPr>
      </w:pP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6045"/>
      </w:tblGrid>
      <w:tr w:rsidR="008F3D1B" w14:paraId="05C98852" w14:textId="77777777" w:rsidTr="000A7371">
        <w:trPr>
          <w:trHeight w:val="375"/>
        </w:trPr>
        <w:tc>
          <w:tcPr>
            <w:tcW w:w="9135" w:type="dxa"/>
            <w:gridSpan w:val="2"/>
            <w:shd w:val="clear" w:color="auto" w:fill="C5E0B3"/>
          </w:tcPr>
          <w:p w14:paraId="06BFC3DC" w14:textId="77777777" w:rsidR="008F3D1B" w:rsidRDefault="008F3D1B" w:rsidP="000A7371">
            <w:pPr>
              <w:jc w:val="center"/>
              <w:rPr>
                <w:b/>
              </w:rPr>
            </w:pPr>
            <w:r>
              <w:rPr>
                <w:b/>
              </w:rPr>
              <w:t>Historia de usuario</w:t>
            </w:r>
          </w:p>
        </w:tc>
      </w:tr>
      <w:tr w:rsidR="008F3D1B" w14:paraId="279B379D" w14:textId="77777777" w:rsidTr="000A7371">
        <w:trPr>
          <w:trHeight w:val="495"/>
        </w:trPr>
        <w:tc>
          <w:tcPr>
            <w:tcW w:w="3090" w:type="dxa"/>
          </w:tcPr>
          <w:p w14:paraId="1F7F6A83" w14:textId="77777777" w:rsidR="008F3D1B" w:rsidRDefault="008F3D1B" w:rsidP="000A7371">
            <w:r>
              <w:rPr>
                <w:b/>
              </w:rPr>
              <w:t>Número:</w:t>
            </w:r>
            <w:r>
              <w:t xml:space="preserve"> 7</w:t>
            </w:r>
          </w:p>
        </w:tc>
        <w:tc>
          <w:tcPr>
            <w:tcW w:w="6045" w:type="dxa"/>
          </w:tcPr>
          <w:p w14:paraId="7625EA52" w14:textId="77777777" w:rsidR="008F3D1B" w:rsidRDefault="008F3D1B" w:rsidP="000A7371">
            <w:r>
              <w:rPr>
                <w:b/>
              </w:rPr>
              <w:t>Usuario:</w:t>
            </w:r>
            <w:r>
              <w:t xml:space="preserve"> Profesor</w:t>
            </w:r>
          </w:p>
        </w:tc>
      </w:tr>
      <w:tr w:rsidR="008F3D1B" w:rsidRPr="008F3D1B" w14:paraId="13921AEB" w14:textId="77777777" w:rsidTr="000A7371">
        <w:trPr>
          <w:trHeight w:val="453"/>
        </w:trPr>
        <w:tc>
          <w:tcPr>
            <w:tcW w:w="9135" w:type="dxa"/>
            <w:gridSpan w:val="2"/>
          </w:tcPr>
          <w:p w14:paraId="08B14433" w14:textId="77777777" w:rsidR="008F3D1B" w:rsidRPr="008F3D1B" w:rsidRDefault="008F3D1B" w:rsidP="000A7371">
            <w:pPr>
              <w:rPr>
                <w:lang w:val="es-CO"/>
              </w:rPr>
            </w:pPr>
            <w:r w:rsidRPr="008F3D1B">
              <w:rPr>
                <w:b/>
                <w:lang w:val="es-CO"/>
              </w:rPr>
              <w:t>Nombre de historia:</w:t>
            </w:r>
            <w:r w:rsidRPr="008F3D1B">
              <w:rPr>
                <w:lang w:val="es-CO"/>
              </w:rPr>
              <w:t xml:space="preserve"> Modificar oferta</w:t>
            </w:r>
          </w:p>
        </w:tc>
      </w:tr>
      <w:tr w:rsidR="008F3D1B" w:rsidRPr="008F3D1B" w14:paraId="38D806E7" w14:textId="77777777" w:rsidTr="000A7371">
        <w:trPr>
          <w:trHeight w:val="1267"/>
        </w:trPr>
        <w:tc>
          <w:tcPr>
            <w:tcW w:w="9135" w:type="dxa"/>
            <w:gridSpan w:val="2"/>
          </w:tcPr>
          <w:p w14:paraId="671F5A4C" w14:textId="77777777" w:rsidR="008F3D1B" w:rsidRPr="008F3D1B" w:rsidRDefault="008F3D1B" w:rsidP="000A7371">
            <w:pPr>
              <w:rPr>
                <w:lang w:val="es-CO"/>
              </w:rPr>
            </w:pPr>
            <w:r w:rsidRPr="008F3D1B">
              <w:rPr>
                <w:b/>
                <w:lang w:val="es-CO"/>
              </w:rPr>
              <w:t>Descripción:</w:t>
            </w:r>
            <w:r w:rsidRPr="008F3D1B">
              <w:rPr>
                <w:lang w:val="es-CO"/>
              </w:rPr>
              <w:t xml:space="preserve"> El profesor podrá corregir o agregar más información sobre la oferta y marcarla como activa o inactiva cuando desee.</w:t>
            </w:r>
          </w:p>
        </w:tc>
      </w:tr>
      <w:tr w:rsidR="008F3D1B" w:rsidRPr="008F3D1B" w14:paraId="1D0BECF2" w14:textId="77777777" w:rsidTr="000A7371">
        <w:trPr>
          <w:trHeight w:val="1271"/>
        </w:trPr>
        <w:tc>
          <w:tcPr>
            <w:tcW w:w="9135" w:type="dxa"/>
            <w:gridSpan w:val="2"/>
          </w:tcPr>
          <w:p w14:paraId="528D97F8" w14:textId="77777777" w:rsidR="008F3D1B" w:rsidRPr="008F3D1B" w:rsidRDefault="008F3D1B" w:rsidP="000A7371">
            <w:pPr>
              <w:rPr>
                <w:lang w:val="es-CO"/>
              </w:rPr>
            </w:pPr>
            <w:r w:rsidRPr="008F3D1B">
              <w:rPr>
                <w:b/>
                <w:lang w:val="es-CO"/>
              </w:rPr>
              <w:t>Criterios de aceptación:</w:t>
            </w:r>
            <w:r w:rsidRPr="008F3D1B">
              <w:rPr>
                <w:lang w:val="es-CO"/>
              </w:rPr>
              <w:t xml:space="preserve"> Para definir el estado de la oferta, se deberá usar un botón y el texto abajo de este de acuerdo al estado de esta (activa/inactiva)</w:t>
            </w:r>
          </w:p>
        </w:tc>
      </w:tr>
    </w:tbl>
    <w:p w14:paraId="6D8DD04F" w14:textId="6003F4AE" w:rsidR="008F3D1B" w:rsidRDefault="008F3D1B" w:rsidP="008F3D1B">
      <w:pPr>
        <w:pStyle w:val="Prrafodelista"/>
        <w:ind w:left="360"/>
        <w:rPr>
          <w:lang w:val="es-CO"/>
        </w:rPr>
      </w:pPr>
    </w:p>
    <w:p w14:paraId="12CEA0A3" w14:textId="1BF5567F" w:rsidR="008F3D1B" w:rsidRDefault="008F3D1B" w:rsidP="008F3D1B">
      <w:pPr>
        <w:pStyle w:val="Prrafodelista"/>
        <w:ind w:left="360"/>
        <w:rPr>
          <w:lang w:val="es-CO"/>
        </w:rPr>
      </w:pPr>
    </w:p>
    <w:p w14:paraId="2E041257" w14:textId="6D406307" w:rsidR="008F3D1B" w:rsidRDefault="008F3D1B" w:rsidP="008F3D1B">
      <w:pPr>
        <w:pStyle w:val="Prrafodelista"/>
        <w:ind w:left="360"/>
        <w:rPr>
          <w:lang w:val="es-CO"/>
        </w:rPr>
      </w:pPr>
    </w:p>
    <w:p w14:paraId="5A23F210" w14:textId="300A26A8" w:rsidR="008F3D1B" w:rsidRDefault="008F3D1B" w:rsidP="008F3D1B">
      <w:pPr>
        <w:pStyle w:val="Prrafodelista"/>
        <w:ind w:left="360"/>
        <w:rPr>
          <w:lang w:val="es-CO"/>
        </w:rPr>
      </w:pPr>
    </w:p>
    <w:p w14:paraId="1079C284" w14:textId="2A28005F" w:rsidR="008F3D1B" w:rsidRDefault="008F3D1B" w:rsidP="008F3D1B">
      <w:pPr>
        <w:pStyle w:val="Prrafodelista"/>
        <w:ind w:left="360"/>
        <w:rPr>
          <w:lang w:val="es-CO"/>
        </w:rPr>
      </w:pPr>
    </w:p>
    <w:p w14:paraId="5BA2FBC0" w14:textId="16A0DA48" w:rsidR="008F3D1B" w:rsidRDefault="008F3D1B" w:rsidP="008F3D1B">
      <w:pPr>
        <w:pStyle w:val="Prrafodelista"/>
        <w:ind w:left="360"/>
        <w:rPr>
          <w:lang w:val="es-CO"/>
        </w:rPr>
      </w:pPr>
    </w:p>
    <w:p w14:paraId="33E2B45B" w14:textId="1B2DC361" w:rsidR="008F3D1B" w:rsidRDefault="008F3D1B" w:rsidP="008F3D1B">
      <w:pPr>
        <w:pStyle w:val="Prrafodelista"/>
        <w:ind w:left="360"/>
        <w:rPr>
          <w:lang w:val="es-CO"/>
        </w:rPr>
      </w:pPr>
    </w:p>
    <w:p w14:paraId="45AD1C2E" w14:textId="1D1EF68A" w:rsidR="008F3D1B" w:rsidRDefault="008F3D1B" w:rsidP="008F3D1B">
      <w:pPr>
        <w:pStyle w:val="Prrafodelista"/>
        <w:ind w:left="360"/>
        <w:rPr>
          <w:lang w:val="es-CO"/>
        </w:rPr>
      </w:pPr>
    </w:p>
    <w:p w14:paraId="47E4E034" w14:textId="3279FD17" w:rsidR="008F3D1B" w:rsidRDefault="008F3D1B" w:rsidP="008F3D1B">
      <w:pPr>
        <w:pStyle w:val="Prrafodelista"/>
        <w:ind w:left="360"/>
        <w:rPr>
          <w:lang w:val="es-CO"/>
        </w:rPr>
      </w:pPr>
    </w:p>
    <w:p w14:paraId="0CEF18CD" w14:textId="4B9721DA" w:rsidR="008F3D1B" w:rsidRDefault="008F3D1B" w:rsidP="008F3D1B">
      <w:pPr>
        <w:pStyle w:val="Prrafodelista"/>
        <w:ind w:left="360"/>
        <w:rPr>
          <w:lang w:val="es-CO"/>
        </w:rPr>
      </w:pPr>
    </w:p>
    <w:p w14:paraId="7FFA7691" w14:textId="46A398BA" w:rsidR="008F3D1B" w:rsidRDefault="008F3D1B" w:rsidP="008F3D1B">
      <w:pPr>
        <w:pStyle w:val="Prrafodelista"/>
        <w:ind w:left="360"/>
        <w:rPr>
          <w:lang w:val="es-CO"/>
        </w:rPr>
      </w:pPr>
    </w:p>
    <w:p w14:paraId="0D2701BF" w14:textId="77777777" w:rsidR="008F3D1B" w:rsidRPr="008F3D1B" w:rsidRDefault="008F3D1B" w:rsidP="008F3D1B">
      <w:pPr>
        <w:pStyle w:val="Prrafodelista"/>
        <w:ind w:left="360"/>
        <w:rPr>
          <w:lang w:val="es-CO"/>
        </w:rPr>
      </w:pP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6045"/>
      </w:tblGrid>
      <w:tr w:rsidR="008F3D1B" w14:paraId="094EE430" w14:textId="77777777" w:rsidTr="000A7371">
        <w:trPr>
          <w:trHeight w:val="375"/>
        </w:trPr>
        <w:tc>
          <w:tcPr>
            <w:tcW w:w="9135" w:type="dxa"/>
            <w:gridSpan w:val="2"/>
            <w:shd w:val="clear" w:color="auto" w:fill="C5E0B3"/>
          </w:tcPr>
          <w:p w14:paraId="747D6314" w14:textId="77777777" w:rsidR="008F3D1B" w:rsidRDefault="008F3D1B" w:rsidP="000A7371">
            <w:pPr>
              <w:jc w:val="center"/>
              <w:rPr>
                <w:b/>
              </w:rPr>
            </w:pPr>
            <w:r>
              <w:rPr>
                <w:b/>
              </w:rPr>
              <w:lastRenderedPageBreak/>
              <w:t>Historia de usuario</w:t>
            </w:r>
          </w:p>
        </w:tc>
      </w:tr>
      <w:tr w:rsidR="008F3D1B" w14:paraId="43B7C45C" w14:textId="77777777" w:rsidTr="000A7371">
        <w:trPr>
          <w:trHeight w:val="495"/>
        </w:trPr>
        <w:tc>
          <w:tcPr>
            <w:tcW w:w="3090" w:type="dxa"/>
          </w:tcPr>
          <w:p w14:paraId="3294CAE6" w14:textId="77777777" w:rsidR="008F3D1B" w:rsidRDefault="008F3D1B" w:rsidP="000A7371">
            <w:r>
              <w:rPr>
                <w:b/>
              </w:rPr>
              <w:t>Número:</w:t>
            </w:r>
            <w:r>
              <w:t xml:space="preserve"> 8</w:t>
            </w:r>
          </w:p>
        </w:tc>
        <w:tc>
          <w:tcPr>
            <w:tcW w:w="6045" w:type="dxa"/>
          </w:tcPr>
          <w:p w14:paraId="11389BA5" w14:textId="77777777" w:rsidR="008F3D1B" w:rsidRDefault="008F3D1B" w:rsidP="000A7371">
            <w:r>
              <w:rPr>
                <w:b/>
              </w:rPr>
              <w:t>Usuario:</w:t>
            </w:r>
            <w:r>
              <w:t xml:space="preserve"> Estudiante</w:t>
            </w:r>
          </w:p>
        </w:tc>
      </w:tr>
      <w:tr w:rsidR="008F3D1B" w:rsidRPr="008F3D1B" w14:paraId="7B2F544B" w14:textId="77777777" w:rsidTr="000A7371">
        <w:trPr>
          <w:trHeight w:val="453"/>
        </w:trPr>
        <w:tc>
          <w:tcPr>
            <w:tcW w:w="9135" w:type="dxa"/>
            <w:gridSpan w:val="2"/>
          </w:tcPr>
          <w:p w14:paraId="7BF4D8D5" w14:textId="77777777" w:rsidR="008F3D1B" w:rsidRPr="008F3D1B" w:rsidRDefault="008F3D1B" w:rsidP="000A7371">
            <w:pPr>
              <w:rPr>
                <w:lang w:val="es-CO"/>
              </w:rPr>
            </w:pPr>
            <w:r w:rsidRPr="008F3D1B">
              <w:rPr>
                <w:b/>
                <w:lang w:val="es-CO"/>
              </w:rPr>
              <w:t>Nombre de historia:</w:t>
            </w:r>
            <w:r w:rsidRPr="008F3D1B">
              <w:rPr>
                <w:lang w:val="es-CO"/>
              </w:rPr>
              <w:t xml:space="preserve"> Buscador de ofertas</w:t>
            </w:r>
          </w:p>
        </w:tc>
      </w:tr>
      <w:tr w:rsidR="008F3D1B" w:rsidRPr="008F3D1B" w14:paraId="5FA03C1C" w14:textId="77777777" w:rsidTr="000A7371">
        <w:trPr>
          <w:trHeight w:val="1267"/>
        </w:trPr>
        <w:tc>
          <w:tcPr>
            <w:tcW w:w="9135" w:type="dxa"/>
            <w:gridSpan w:val="2"/>
          </w:tcPr>
          <w:p w14:paraId="61C1B742" w14:textId="77777777" w:rsidR="008F3D1B" w:rsidRPr="008F3D1B" w:rsidRDefault="008F3D1B" w:rsidP="000A7371">
            <w:pPr>
              <w:rPr>
                <w:lang w:val="es-CO"/>
              </w:rPr>
            </w:pPr>
            <w:r w:rsidRPr="008F3D1B">
              <w:rPr>
                <w:b/>
                <w:lang w:val="es-CO"/>
              </w:rPr>
              <w:t>Descripción:</w:t>
            </w:r>
            <w:r w:rsidRPr="008F3D1B">
              <w:rPr>
                <w:lang w:val="es-CO"/>
              </w:rPr>
              <w:t xml:space="preserve"> En el buscador deben estar todas las ofertas activas con el nombre, una porción de la descripción, el código y el público dirigido.</w:t>
            </w:r>
          </w:p>
        </w:tc>
      </w:tr>
      <w:tr w:rsidR="008F3D1B" w:rsidRPr="008F3D1B" w14:paraId="219CA92A" w14:textId="77777777" w:rsidTr="000A7371">
        <w:trPr>
          <w:trHeight w:val="1271"/>
        </w:trPr>
        <w:tc>
          <w:tcPr>
            <w:tcW w:w="9135" w:type="dxa"/>
            <w:gridSpan w:val="2"/>
          </w:tcPr>
          <w:p w14:paraId="212EF5E9" w14:textId="77777777" w:rsidR="008F3D1B" w:rsidRPr="008F3D1B" w:rsidRDefault="008F3D1B" w:rsidP="000A7371">
            <w:pPr>
              <w:rPr>
                <w:lang w:val="es-CO"/>
              </w:rPr>
            </w:pPr>
            <w:r w:rsidRPr="008F3D1B">
              <w:rPr>
                <w:b/>
                <w:lang w:val="es-CO"/>
              </w:rPr>
              <w:t>Criterios de aceptación:</w:t>
            </w:r>
            <w:r w:rsidRPr="008F3D1B">
              <w:rPr>
                <w:lang w:val="es-CO"/>
              </w:rPr>
              <w:t xml:space="preserve"> Esta funcionalidad debe tener busqueda por nombre, código y facultad o programa, debe mostrar una lista por páginas (10 ofertas por página) y debe ser agradable para el usuario y rápida.</w:t>
            </w:r>
          </w:p>
        </w:tc>
      </w:tr>
    </w:tbl>
    <w:p w14:paraId="1212689B" w14:textId="77777777" w:rsidR="008F3D1B" w:rsidRPr="008F3D1B" w:rsidRDefault="008F3D1B" w:rsidP="008F3D1B">
      <w:pPr>
        <w:pStyle w:val="Prrafodelista"/>
        <w:ind w:left="360"/>
        <w:rPr>
          <w:lang w:val="es-CO"/>
        </w:rPr>
      </w:pP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6045"/>
      </w:tblGrid>
      <w:tr w:rsidR="008F3D1B" w14:paraId="2F0B8A61" w14:textId="77777777" w:rsidTr="000A7371">
        <w:trPr>
          <w:trHeight w:val="375"/>
        </w:trPr>
        <w:tc>
          <w:tcPr>
            <w:tcW w:w="9135" w:type="dxa"/>
            <w:gridSpan w:val="2"/>
            <w:shd w:val="clear" w:color="auto" w:fill="C5E0B3"/>
          </w:tcPr>
          <w:p w14:paraId="6743CC8F" w14:textId="77777777" w:rsidR="008F3D1B" w:rsidRDefault="008F3D1B" w:rsidP="000A7371">
            <w:pPr>
              <w:jc w:val="center"/>
              <w:rPr>
                <w:b/>
              </w:rPr>
            </w:pPr>
            <w:r>
              <w:rPr>
                <w:b/>
              </w:rPr>
              <w:t>Historia de usuario</w:t>
            </w:r>
          </w:p>
        </w:tc>
      </w:tr>
      <w:tr w:rsidR="008F3D1B" w14:paraId="015F56F9" w14:textId="77777777" w:rsidTr="000A7371">
        <w:trPr>
          <w:trHeight w:val="495"/>
        </w:trPr>
        <w:tc>
          <w:tcPr>
            <w:tcW w:w="3090" w:type="dxa"/>
          </w:tcPr>
          <w:p w14:paraId="68C86B73" w14:textId="77777777" w:rsidR="008F3D1B" w:rsidRDefault="008F3D1B" w:rsidP="000A7371">
            <w:r>
              <w:rPr>
                <w:b/>
              </w:rPr>
              <w:t>Número:</w:t>
            </w:r>
            <w:r>
              <w:t xml:space="preserve"> 9</w:t>
            </w:r>
          </w:p>
        </w:tc>
        <w:tc>
          <w:tcPr>
            <w:tcW w:w="6045" w:type="dxa"/>
          </w:tcPr>
          <w:p w14:paraId="6BCF0E2A" w14:textId="77777777" w:rsidR="008F3D1B" w:rsidRDefault="008F3D1B" w:rsidP="000A7371">
            <w:r>
              <w:rPr>
                <w:b/>
              </w:rPr>
              <w:t>Usuario:</w:t>
            </w:r>
            <w:r>
              <w:t xml:space="preserve"> Estudiante</w:t>
            </w:r>
          </w:p>
        </w:tc>
      </w:tr>
      <w:tr w:rsidR="008F3D1B" w:rsidRPr="008F3D1B" w14:paraId="0B3727B4" w14:textId="77777777" w:rsidTr="000A7371">
        <w:trPr>
          <w:trHeight w:val="453"/>
        </w:trPr>
        <w:tc>
          <w:tcPr>
            <w:tcW w:w="9135" w:type="dxa"/>
            <w:gridSpan w:val="2"/>
          </w:tcPr>
          <w:p w14:paraId="41984FB8" w14:textId="77777777" w:rsidR="008F3D1B" w:rsidRPr="008F3D1B" w:rsidRDefault="008F3D1B" w:rsidP="000A7371">
            <w:pPr>
              <w:rPr>
                <w:lang w:val="es-CO"/>
              </w:rPr>
            </w:pPr>
            <w:r w:rsidRPr="008F3D1B">
              <w:rPr>
                <w:b/>
                <w:lang w:val="es-CO"/>
              </w:rPr>
              <w:t>Nombre de historia:</w:t>
            </w:r>
            <w:r w:rsidRPr="008F3D1B">
              <w:rPr>
                <w:lang w:val="es-CO"/>
              </w:rPr>
              <w:t xml:space="preserve"> Aplicar oferta</w:t>
            </w:r>
          </w:p>
        </w:tc>
      </w:tr>
      <w:tr w:rsidR="008F3D1B" w:rsidRPr="008F3D1B" w14:paraId="7E37AEC9" w14:textId="77777777" w:rsidTr="000A7371">
        <w:trPr>
          <w:trHeight w:val="1267"/>
        </w:trPr>
        <w:tc>
          <w:tcPr>
            <w:tcW w:w="9135" w:type="dxa"/>
            <w:gridSpan w:val="2"/>
          </w:tcPr>
          <w:p w14:paraId="5DFAEBDF" w14:textId="77777777" w:rsidR="008F3D1B" w:rsidRPr="008F3D1B" w:rsidRDefault="008F3D1B" w:rsidP="000A7371">
            <w:pPr>
              <w:rPr>
                <w:lang w:val="es-CO"/>
              </w:rPr>
            </w:pPr>
            <w:r w:rsidRPr="008F3D1B">
              <w:rPr>
                <w:b/>
                <w:lang w:val="es-CO"/>
              </w:rPr>
              <w:t>Descripción:</w:t>
            </w:r>
            <w:r w:rsidRPr="008F3D1B">
              <w:rPr>
                <w:lang w:val="es-CO"/>
              </w:rPr>
              <w:t xml:space="preserve"> El estudiante desde la búsqueda de ofertas ingresa a la oferta donde podrá ver la descripción completa y autorizar el envío de su información al profesor para aplicar.</w:t>
            </w:r>
          </w:p>
        </w:tc>
      </w:tr>
      <w:tr w:rsidR="008F3D1B" w:rsidRPr="008F3D1B" w14:paraId="694A8913" w14:textId="77777777" w:rsidTr="000A7371">
        <w:trPr>
          <w:trHeight w:val="1271"/>
        </w:trPr>
        <w:tc>
          <w:tcPr>
            <w:tcW w:w="9135" w:type="dxa"/>
            <w:gridSpan w:val="2"/>
          </w:tcPr>
          <w:p w14:paraId="393960FC" w14:textId="77777777" w:rsidR="008F3D1B" w:rsidRPr="008F3D1B" w:rsidRDefault="008F3D1B" w:rsidP="000A7371">
            <w:pPr>
              <w:rPr>
                <w:lang w:val="es-CO"/>
              </w:rPr>
            </w:pPr>
            <w:r w:rsidRPr="008F3D1B">
              <w:rPr>
                <w:b/>
                <w:lang w:val="es-CO"/>
              </w:rPr>
              <w:t>Criterios de aceptación:</w:t>
            </w:r>
            <w:r w:rsidRPr="008F3D1B">
              <w:rPr>
                <w:lang w:val="es-CO"/>
              </w:rPr>
              <w:t xml:space="preserve"> Se debe tener un botón al final de la oferta que diga “Aplicar oferta” </w:t>
            </w:r>
          </w:p>
        </w:tc>
      </w:tr>
    </w:tbl>
    <w:p w14:paraId="6B797C76" w14:textId="77777777" w:rsidR="008F3D1B" w:rsidRPr="008F3D1B" w:rsidRDefault="008F3D1B" w:rsidP="008F3D1B">
      <w:pPr>
        <w:pStyle w:val="Prrafodelista"/>
        <w:ind w:left="360"/>
        <w:rPr>
          <w:lang w:val="es-CO"/>
        </w:rPr>
      </w:pP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6045"/>
      </w:tblGrid>
      <w:tr w:rsidR="008F3D1B" w14:paraId="15B0E63E" w14:textId="77777777" w:rsidTr="000A7371">
        <w:trPr>
          <w:trHeight w:val="375"/>
        </w:trPr>
        <w:tc>
          <w:tcPr>
            <w:tcW w:w="9135" w:type="dxa"/>
            <w:gridSpan w:val="2"/>
            <w:shd w:val="clear" w:color="auto" w:fill="C5E0B3"/>
          </w:tcPr>
          <w:p w14:paraId="2EA89D8D" w14:textId="77777777" w:rsidR="008F3D1B" w:rsidRDefault="008F3D1B" w:rsidP="000A7371">
            <w:pPr>
              <w:jc w:val="center"/>
              <w:rPr>
                <w:b/>
              </w:rPr>
            </w:pPr>
            <w:r>
              <w:rPr>
                <w:b/>
              </w:rPr>
              <w:t>Historia de usuario</w:t>
            </w:r>
          </w:p>
        </w:tc>
      </w:tr>
      <w:tr w:rsidR="008F3D1B" w14:paraId="065A1F37" w14:textId="77777777" w:rsidTr="000A7371">
        <w:trPr>
          <w:trHeight w:val="495"/>
        </w:trPr>
        <w:tc>
          <w:tcPr>
            <w:tcW w:w="3090" w:type="dxa"/>
          </w:tcPr>
          <w:p w14:paraId="3E7D9EF5" w14:textId="77777777" w:rsidR="008F3D1B" w:rsidRDefault="008F3D1B" w:rsidP="000A7371">
            <w:r>
              <w:rPr>
                <w:b/>
              </w:rPr>
              <w:t>Número:</w:t>
            </w:r>
            <w:r>
              <w:t xml:space="preserve"> 10</w:t>
            </w:r>
          </w:p>
        </w:tc>
        <w:tc>
          <w:tcPr>
            <w:tcW w:w="6045" w:type="dxa"/>
          </w:tcPr>
          <w:p w14:paraId="7447ECF3" w14:textId="77777777" w:rsidR="008F3D1B" w:rsidRDefault="008F3D1B" w:rsidP="000A7371">
            <w:r>
              <w:rPr>
                <w:b/>
              </w:rPr>
              <w:t>Usuario:</w:t>
            </w:r>
            <w:r>
              <w:t xml:space="preserve"> Estudiante </w:t>
            </w:r>
          </w:p>
        </w:tc>
      </w:tr>
      <w:tr w:rsidR="008F3D1B" w:rsidRPr="008F3D1B" w14:paraId="352232CC" w14:textId="77777777" w:rsidTr="000A7371">
        <w:trPr>
          <w:trHeight w:val="453"/>
        </w:trPr>
        <w:tc>
          <w:tcPr>
            <w:tcW w:w="9135" w:type="dxa"/>
            <w:gridSpan w:val="2"/>
          </w:tcPr>
          <w:p w14:paraId="4A6C3B0D" w14:textId="77777777" w:rsidR="008F3D1B" w:rsidRPr="008F3D1B" w:rsidRDefault="008F3D1B" w:rsidP="000A7371">
            <w:pPr>
              <w:rPr>
                <w:lang w:val="es-CO"/>
              </w:rPr>
            </w:pPr>
            <w:r w:rsidRPr="008F3D1B">
              <w:rPr>
                <w:b/>
                <w:lang w:val="es-CO"/>
              </w:rPr>
              <w:t>Nombre de historia:</w:t>
            </w:r>
            <w:r w:rsidRPr="008F3D1B">
              <w:rPr>
                <w:lang w:val="es-CO"/>
              </w:rPr>
              <w:t xml:space="preserve"> Abandonar oferta</w:t>
            </w:r>
          </w:p>
        </w:tc>
      </w:tr>
      <w:tr w:rsidR="008F3D1B" w:rsidRPr="008F3D1B" w14:paraId="2DF03BBB" w14:textId="77777777" w:rsidTr="000A7371">
        <w:trPr>
          <w:trHeight w:val="1267"/>
        </w:trPr>
        <w:tc>
          <w:tcPr>
            <w:tcW w:w="9135" w:type="dxa"/>
            <w:gridSpan w:val="2"/>
          </w:tcPr>
          <w:p w14:paraId="7C03841D" w14:textId="77777777" w:rsidR="008F3D1B" w:rsidRPr="008F3D1B" w:rsidRDefault="008F3D1B" w:rsidP="000A7371">
            <w:pPr>
              <w:rPr>
                <w:lang w:val="es-CO"/>
              </w:rPr>
            </w:pPr>
            <w:r w:rsidRPr="008F3D1B">
              <w:rPr>
                <w:b/>
                <w:lang w:val="es-CO"/>
              </w:rPr>
              <w:t>Descripción:</w:t>
            </w:r>
            <w:r w:rsidRPr="008F3D1B">
              <w:rPr>
                <w:lang w:val="es-CO"/>
              </w:rPr>
              <w:t xml:space="preserve"> El usuario tendrá una lista de las ofertas a las que aplicó y podrá cancelar su aplicación a cualquiera de ellas.</w:t>
            </w:r>
          </w:p>
        </w:tc>
      </w:tr>
      <w:tr w:rsidR="008F3D1B" w:rsidRPr="008F3D1B" w14:paraId="79BB7116" w14:textId="77777777" w:rsidTr="000A7371">
        <w:trPr>
          <w:trHeight w:val="1271"/>
        </w:trPr>
        <w:tc>
          <w:tcPr>
            <w:tcW w:w="9135" w:type="dxa"/>
            <w:gridSpan w:val="2"/>
          </w:tcPr>
          <w:p w14:paraId="74303DB0" w14:textId="77777777" w:rsidR="008F3D1B" w:rsidRPr="008F3D1B" w:rsidRDefault="008F3D1B" w:rsidP="000A7371">
            <w:pPr>
              <w:rPr>
                <w:lang w:val="es-CO"/>
              </w:rPr>
            </w:pPr>
            <w:r w:rsidRPr="008F3D1B">
              <w:rPr>
                <w:b/>
                <w:lang w:val="es-CO"/>
              </w:rPr>
              <w:t>Criterios de aceptación:</w:t>
            </w:r>
            <w:r w:rsidRPr="008F3D1B">
              <w:rPr>
                <w:lang w:val="es-CO"/>
              </w:rPr>
              <w:t xml:space="preserve"> Se debe mostrar una lista con el resumen de las ofertas (nombre, código y descripción corta) además de un botón de abandonar oferta.</w:t>
            </w:r>
          </w:p>
        </w:tc>
      </w:tr>
    </w:tbl>
    <w:p w14:paraId="26EE456A" w14:textId="77777777" w:rsidR="008F3D1B" w:rsidRPr="008F3D1B" w:rsidRDefault="008F3D1B" w:rsidP="008F3D1B">
      <w:pPr>
        <w:pStyle w:val="Prrafodelista"/>
        <w:ind w:left="360"/>
        <w:rPr>
          <w:lang w:val="es-CO"/>
        </w:rPr>
      </w:pP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6045"/>
      </w:tblGrid>
      <w:tr w:rsidR="008F3D1B" w14:paraId="2C862BDE" w14:textId="77777777" w:rsidTr="000A7371">
        <w:trPr>
          <w:trHeight w:val="375"/>
        </w:trPr>
        <w:tc>
          <w:tcPr>
            <w:tcW w:w="9135" w:type="dxa"/>
            <w:gridSpan w:val="2"/>
            <w:shd w:val="clear" w:color="auto" w:fill="C5E0B3"/>
          </w:tcPr>
          <w:p w14:paraId="1DE9C70E" w14:textId="77777777" w:rsidR="008F3D1B" w:rsidRDefault="008F3D1B" w:rsidP="000A7371">
            <w:pPr>
              <w:jc w:val="center"/>
              <w:rPr>
                <w:b/>
              </w:rPr>
            </w:pPr>
            <w:r>
              <w:rPr>
                <w:b/>
              </w:rPr>
              <w:t>Historia de usuario</w:t>
            </w:r>
          </w:p>
        </w:tc>
      </w:tr>
      <w:tr w:rsidR="008F3D1B" w14:paraId="20AD185D" w14:textId="77777777" w:rsidTr="000A7371">
        <w:trPr>
          <w:trHeight w:val="495"/>
        </w:trPr>
        <w:tc>
          <w:tcPr>
            <w:tcW w:w="3090" w:type="dxa"/>
          </w:tcPr>
          <w:p w14:paraId="324DBDF0" w14:textId="77777777" w:rsidR="008F3D1B" w:rsidRDefault="008F3D1B" w:rsidP="000A7371">
            <w:r>
              <w:rPr>
                <w:b/>
              </w:rPr>
              <w:t>Número:</w:t>
            </w:r>
            <w:r>
              <w:t xml:space="preserve"> 11</w:t>
            </w:r>
          </w:p>
        </w:tc>
        <w:tc>
          <w:tcPr>
            <w:tcW w:w="6045" w:type="dxa"/>
          </w:tcPr>
          <w:p w14:paraId="6B7C754E" w14:textId="77777777" w:rsidR="008F3D1B" w:rsidRDefault="008F3D1B" w:rsidP="000A7371">
            <w:r>
              <w:rPr>
                <w:b/>
              </w:rPr>
              <w:t>Usuario:</w:t>
            </w:r>
            <w:r>
              <w:t xml:space="preserve"> Profesor</w:t>
            </w:r>
          </w:p>
        </w:tc>
      </w:tr>
      <w:tr w:rsidR="008F3D1B" w:rsidRPr="008F3D1B" w14:paraId="46F138D5" w14:textId="77777777" w:rsidTr="000A7371">
        <w:trPr>
          <w:trHeight w:val="453"/>
        </w:trPr>
        <w:tc>
          <w:tcPr>
            <w:tcW w:w="9135" w:type="dxa"/>
            <w:gridSpan w:val="2"/>
          </w:tcPr>
          <w:p w14:paraId="2B8C7856" w14:textId="77777777" w:rsidR="008F3D1B" w:rsidRPr="008F3D1B" w:rsidRDefault="008F3D1B" w:rsidP="000A7371">
            <w:pPr>
              <w:rPr>
                <w:lang w:val="es-CO"/>
              </w:rPr>
            </w:pPr>
            <w:r w:rsidRPr="008F3D1B">
              <w:rPr>
                <w:b/>
                <w:lang w:val="es-CO"/>
              </w:rPr>
              <w:t>Nombre de historia:</w:t>
            </w:r>
            <w:r w:rsidRPr="008F3D1B">
              <w:rPr>
                <w:lang w:val="es-CO"/>
              </w:rPr>
              <w:t xml:space="preserve"> Consultar aplicantes</w:t>
            </w:r>
          </w:p>
        </w:tc>
      </w:tr>
      <w:tr w:rsidR="008F3D1B" w:rsidRPr="008F3D1B" w14:paraId="3319EA95" w14:textId="77777777" w:rsidTr="000A7371">
        <w:trPr>
          <w:trHeight w:val="1267"/>
        </w:trPr>
        <w:tc>
          <w:tcPr>
            <w:tcW w:w="9135" w:type="dxa"/>
            <w:gridSpan w:val="2"/>
          </w:tcPr>
          <w:p w14:paraId="2F1E290F" w14:textId="77777777" w:rsidR="008F3D1B" w:rsidRPr="008F3D1B" w:rsidRDefault="008F3D1B" w:rsidP="000A7371">
            <w:pPr>
              <w:rPr>
                <w:lang w:val="es-CO"/>
              </w:rPr>
            </w:pPr>
            <w:r w:rsidRPr="008F3D1B">
              <w:rPr>
                <w:b/>
                <w:lang w:val="es-CO"/>
              </w:rPr>
              <w:t>Descripción:</w:t>
            </w:r>
            <w:r w:rsidRPr="008F3D1B">
              <w:rPr>
                <w:lang w:val="es-CO"/>
              </w:rPr>
              <w:t xml:space="preserve"> El profesor podrá ver una lista con la información básica de los aplicantes, un botón de hoja de vida completa que mostrará todos los detalles y otro de descarga para descargar un pdf con la información completa.</w:t>
            </w:r>
          </w:p>
        </w:tc>
      </w:tr>
      <w:tr w:rsidR="008F3D1B" w:rsidRPr="008F3D1B" w14:paraId="06D90DBC" w14:textId="77777777" w:rsidTr="000A7371">
        <w:trPr>
          <w:trHeight w:val="1271"/>
        </w:trPr>
        <w:tc>
          <w:tcPr>
            <w:tcW w:w="9135" w:type="dxa"/>
            <w:gridSpan w:val="2"/>
          </w:tcPr>
          <w:p w14:paraId="04493092" w14:textId="77777777" w:rsidR="008F3D1B" w:rsidRPr="008F3D1B" w:rsidRDefault="008F3D1B" w:rsidP="000A7371">
            <w:pPr>
              <w:rPr>
                <w:lang w:val="es-CO"/>
              </w:rPr>
            </w:pPr>
            <w:r w:rsidRPr="008F3D1B">
              <w:rPr>
                <w:b/>
                <w:lang w:val="es-CO"/>
              </w:rPr>
              <w:t>Criterios de aceptación:</w:t>
            </w:r>
            <w:r w:rsidRPr="008F3D1B">
              <w:rPr>
                <w:lang w:val="es-CO"/>
              </w:rPr>
              <w:t xml:space="preserve"> La información de los aplicantes debe ser nombre, documento, ciudad y estado (semestre actual o graduado). El botón para visualizar la hoja de vida por completo debe estar con el texto “Detalle HV” y para descargar la hoja de vida “Descargar”</w:t>
            </w:r>
          </w:p>
        </w:tc>
      </w:tr>
    </w:tbl>
    <w:p w14:paraId="4FF09DB8" w14:textId="77777777" w:rsidR="008F3D1B" w:rsidRPr="008F3D1B" w:rsidRDefault="008F3D1B" w:rsidP="008F3D1B">
      <w:pPr>
        <w:pStyle w:val="Prrafodelista"/>
        <w:ind w:left="360"/>
        <w:rPr>
          <w:lang w:val="es-CO"/>
        </w:rPr>
      </w:pPr>
    </w:p>
    <w:p w14:paraId="5CDF6D11" w14:textId="77777777" w:rsidR="008F3D1B" w:rsidRPr="008F3D1B" w:rsidRDefault="008F3D1B" w:rsidP="008F3D1B">
      <w:pPr>
        <w:pStyle w:val="Prrafodelista"/>
        <w:ind w:left="360"/>
        <w:rPr>
          <w:lang w:val="es-CO"/>
        </w:rPr>
      </w:pP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6045"/>
      </w:tblGrid>
      <w:tr w:rsidR="008F3D1B" w14:paraId="6A1994D9" w14:textId="77777777" w:rsidTr="000A7371">
        <w:trPr>
          <w:trHeight w:val="375"/>
        </w:trPr>
        <w:tc>
          <w:tcPr>
            <w:tcW w:w="9135" w:type="dxa"/>
            <w:gridSpan w:val="2"/>
            <w:shd w:val="clear" w:color="auto" w:fill="C5E0B3"/>
          </w:tcPr>
          <w:p w14:paraId="0267FB1F" w14:textId="77777777" w:rsidR="008F3D1B" w:rsidRDefault="008F3D1B" w:rsidP="000A7371">
            <w:pPr>
              <w:jc w:val="center"/>
              <w:rPr>
                <w:b/>
              </w:rPr>
            </w:pPr>
            <w:r>
              <w:rPr>
                <w:b/>
              </w:rPr>
              <w:t>Historia de usuario</w:t>
            </w:r>
          </w:p>
        </w:tc>
      </w:tr>
      <w:tr w:rsidR="008F3D1B" w14:paraId="5C1CD625" w14:textId="77777777" w:rsidTr="000A7371">
        <w:trPr>
          <w:trHeight w:val="495"/>
        </w:trPr>
        <w:tc>
          <w:tcPr>
            <w:tcW w:w="3090" w:type="dxa"/>
          </w:tcPr>
          <w:p w14:paraId="727038B3" w14:textId="77777777" w:rsidR="008F3D1B" w:rsidRDefault="008F3D1B" w:rsidP="000A7371">
            <w:r>
              <w:rPr>
                <w:b/>
              </w:rPr>
              <w:t>Número:</w:t>
            </w:r>
            <w:r>
              <w:t xml:space="preserve"> 12</w:t>
            </w:r>
          </w:p>
        </w:tc>
        <w:tc>
          <w:tcPr>
            <w:tcW w:w="6045" w:type="dxa"/>
          </w:tcPr>
          <w:p w14:paraId="563C2323" w14:textId="77777777" w:rsidR="008F3D1B" w:rsidRDefault="008F3D1B" w:rsidP="000A7371">
            <w:r>
              <w:rPr>
                <w:b/>
              </w:rPr>
              <w:t>Usuario:</w:t>
            </w:r>
            <w:r>
              <w:t xml:space="preserve"> Profesor</w:t>
            </w:r>
          </w:p>
        </w:tc>
      </w:tr>
      <w:tr w:rsidR="008F3D1B" w:rsidRPr="008F3D1B" w14:paraId="76D5BFBE" w14:textId="77777777" w:rsidTr="000A7371">
        <w:trPr>
          <w:trHeight w:val="453"/>
        </w:trPr>
        <w:tc>
          <w:tcPr>
            <w:tcW w:w="9135" w:type="dxa"/>
            <w:gridSpan w:val="2"/>
          </w:tcPr>
          <w:p w14:paraId="595040E0" w14:textId="77777777" w:rsidR="008F3D1B" w:rsidRPr="008F3D1B" w:rsidRDefault="008F3D1B" w:rsidP="000A7371">
            <w:pPr>
              <w:rPr>
                <w:lang w:val="es-CO"/>
              </w:rPr>
            </w:pPr>
            <w:r w:rsidRPr="008F3D1B">
              <w:rPr>
                <w:b/>
                <w:lang w:val="es-CO"/>
              </w:rPr>
              <w:t>Nombre de historia:</w:t>
            </w:r>
            <w:r w:rsidRPr="008F3D1B">
              <w:rPr>
                <w:lang w:val="es-CO"/>
              </w:rPr>
              <w:t xml:space="preserve"> Contratar aplicante</w:t>
            </w:r>
          </w:p>
        </w:tc>
      </w:tr>
      <w:tr w:rsidR="008F3D1B" w:rsidRPr="008F3D1B" w14:paraId="3B65EC1A" w14:textId="77777777" w:rsidTr="000A7371">
        <w:trPr>
          <w:trHeight w:val="1267"/>
        </w:trPr>
        <w:tc>
          <w:tcPr>
            <w:tcW w:w="9135" w:type="dxa"/>
            <w:gridSpan w:val="2"/>
          </w:tcPr>
          <w:p w14:paraId="0129CB39" w14:textId="77777777" w:rsidR="008F3D1B" w:rsidRPr="008F3D1B" w:rsidRDefault="008F3D1B" w:rsidP="000A7371">
            <w:pPr>
              <w:rPr>
                <w:lang w:val="es-CO"/>
              </w:rPr>
            </w:pPr>
            <w:r w:rsidRPr="008F3D1B">
              <w:rPr>
                <w:b/>
                <w:lang w:val="es-CO"/>
              </w:rPr>
              <w:t>Descripción:</w:t>
            </w:r>
            <w:r w:rsidRPr="008F3D1B">
              <w:rPr>
                <w:lang w:val="es-CO"/>
              </w:rPr>
              <w:t xml:space="preserve"> El profesor cambiará el estado del aplicante a contratado y en caso de no tener más vacantes la oferta quedará cerrada.</w:t>
            </w:r>
          </w:p>
        </w:tc>
      </w:tr>
      <w:tr w:rsidR="008F3D1B" w:rsidRPr="008F3D1B" w14:paraId="5F2EC62B" w14:textId="77777777" w:rsidTr="000A7371">
        <w:trPr>
          <w:trHeight w:val="1271"/>
        </w:trPr>
        <w:tc>
          <w:tcPr>
            <w:tcW w:w="9135" w:type="dxa"/>
            <w:gridSpan w:val="2"/>
          </w:tcPr>
          <w:p w14:paraId="501F633C" w14:textId="77777777" w:rsidR="008F3D1B" w:rsidRPr="008F3D1B" w:rsidRDefault="008F3D1B" w:rsidP="000A7371">
            <w:pPr>
              <w:rPr>
                <w:lang w:val="es-CO"/>
              </w:rPr>
            </w:pPr>
            <w:r w:rsidRPr="008F3D1B">
              <w:rPr>
                <w:b/>
                <w:lang w:val="es-CO"/>
              </w:rPr>
              <w:t>Criterios de aceptación:</w:t>
            </w:r>
            <w:r w:rsidRPr="008F3D1B">
              <w:rPr>
                <w:lang w:val="es-CO"/>
              </w:rPr>
              <w:t xml:space="preserve"> Se tendrá un botón para cambiar el estado del aplicante con el texto Pendiente por defecto, luego podrá cambiar a Contratado ó Rechazado en caso de que la oferta no tenga más cupos y se cierre.</w:t>
            </w:r>
          </w:p>
        </w:tc>
      </w:tr>
    </w:tbl>
    <w:p w14:paraId="20754381" w14:textId="77777777" w:rsidR="008F3D1B" w:rsidRPr="008F3D1B" w:rsidRDefault="008F3D1B" w:rsidP="008F3D1B">
      <w:pPr>
        <w:pStyle w:val="Prrafodelista"/>
        <w:ind w:left="360"/>
        <w:rPr>
          <w:lang w:val="es-CO"/>
        </w:rPr>
      </w:pPr>
    </w:p>
    <w:p w14:paraId="4DAB6435" w14:textId="2C7ABEA0" w:rsidR="008F3D1B" w:rsidRDefault="008F3D1B" w:rsidP="008F3D1B">
      <w:pPr>
        <w:pStyle w:val="Prrafodelista"/>
        <w:ind w:left="360"/>
        <w:rPr>
          <w:lang w:val="es-CO"/>
        </w:rPr>
      </w:pPr>
    </w:p>
    <w:p w14:paraId="7BEFC97A" w14:textId="391146DB" w:rsidR="008F3D1B" w:rsidRDefault="008F3D1B" w:rsidP="008F3D1B">
      <w:pPr>
        <w:pStyle w:val="Prrafodelista"/>
        <w:ind w:left="360"/>
        <w:rPr>
          <w:lang w:val="es-CO"/>
        </w:rPr>
      </w:pPr>
    </w:p>
    <w:p w14:paraId="66D80B02" w14:textId="092B4890" w:rsidR="008F3D1B" w:rsidRDefault="008F3D1B" w:rsidP="008F3D1B">
      <w:pPr>
        <w:pStyle w:val="Prrafodelista"/>
        <w:ind w:left="360"/>
        <w:rPr>
          <w:lang w:val="es-CO"/>
        </w:rPr>
      </w:pPr>
    </w:p>
    <w:p w14:paraId="5C8B60F3" w14:textId="6A1343A9" w:rsidR="008F3D1B" w:rsidRDefault="008F3D1B" w:rsidP="008F3D1B">
      <w:pPr>
        <w:pStyle w:val="Prrafodelista"/>
        <w:ind w:left="360"/>
        <w:rPr>
          <w:lang w:val="es-CO"/>
        </w:rPr>
      </w:pPr>
    </w:p>
    <w:p w14:paraId="00178E21" w14:textId="22B43266" w:rsidR="008F3D1B" w:rsidRDefault="008F3D1B" w:rsidP="008F3D1B">
      <w:pPr>
        <w:pStyle w:val="Prrafodelista"/>
        <w:ind w:left="360"/>
        <w:rPr>
          <w:lang w:val="es-CO"/>
        </w:rPr>
      </w:pPr>
    </w:p>
    <w:p w14:paraId="75FE458D" w14:textId="36BF192D" w:rsidR="008F3D1B" w:rsidRDefault="008F3D1B" w:rsidP="008F3D1B">
      <w:pPr>
        <w:pStyle w:val="Prrafodelista"/>
        <w:ind w:left="360"/>
        <w:rPr>
          <w:lang w:val="es-CO"/>
        </w:rPr>
      </w:pPr>
    </w:p>
    <w:p w14:paraId="5C359D00" w14:textId="0FD4F80C" w:rsidR="008F3D1B" w:rsidRDefault="008F3D1B" w:rsidP="008F3D1B">
      <w:pPr>
        <w:pStyle w:val="Prrafodelista"/>
        <w:ind w:left="360"/>
        <w:rPr>
          <w:lang w:val="es-CO"/>
        </w:rPr>
      </w:pPr>
    </w:p>
    <w:p w14:paraId="783C9F2D" w14:textId="48B371BD" w:rsidR="008F3D1B" w:rsidRDefault="008F3D1B" w:rsidP="008F3D1B">
      <w:pPr>
        <w:pStyle w:val="Prrafodelista"/>
        <w:ind w:left="360"/>
        <w:rPr>
          <w:lang w:val="es-CO"/>
        </w:rPr>
      </w:pPr>
    </w:p>
    <w:p w14:paraId="271F4B2F" w14:textId="769416A6" w:rsidR="008F3D1B" w:rsidRDefault="008F3D1B" w:rsidP="008F3D1B">
      <w:pPr>
        <w:pStyle w:val="Prrafodelista"/>
        <w:ind w:left="360"/>
        <w:rPr>
          <w:lang w:val="es-CO"/>
        </w:rPr>
      </w:pPr>
    </w:p>
    <w:p w14:paraId="2A35D092" w14:textId="6D8F4B07" w:rsidR="008F3D1B" w:rsidRDefault="008F3D1B" w:rsidP="008F3D1B">
      <w:pPr>
        <w:pStyle w:val="Prrafodelista"/>
        <w:ind w:left="360"/>
        <w:rPr>
          <w:lang w:val="es-CO"/>
        </w:rPr>
      </w:pPr>
    </w:p>
    <w:p w14:paraId="2D3E2B27" w14:textId="77777777" w:rsidR="008F3D1B" w:rsidRPr="008F3D1B" w:rsidRDefault="008F3D1B" w:rsidP="008F3D1B">
      <w:pPr>
        <w:pStyle w:val="Prrafodelista"/>
        <w:ind w:left="360"/>
        <w:rPr>
          <w:lang w:val="es-CO"/>
        </w:rPr>
      </w:pP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6045"/>
      </w:tblGrid>
      <w:tr w:rsidR="008F3D1B" w14:paraId="2B8F8614" w14:textId="77777777" w:rsidTr="000A7371">
        <w:trPr>
          <w:trHeight w:val="375"/>
        </w:trPr>
        <w:tc>
          <w:tcPr>
            <w:tcW w:w="9135" w:type="dxa"/>
            <w:gridSpan w:val="2"/>
            <w:shd w:val="clear" w:color="auto" w:fill="C5E0B3"/>
          </w:tcPr>
          <w:p w14:paraId="433035DF" w14:textId="77777777" w:rsidR="008F3D1B" w:rsidRDefault="008F3D1B" w:rsidP="000A7371">
            <w:pPr>
              <w:jc w:val="center"/>
              <w:rPr>
                <w:b/>
              </w:rPr>
            </w:pPr>
            <w:r>
              <w:rPr>
                <w:b/>
              </w:rPr>
              <w:lastRenderedPageBreak/>
              <w:t>Historia de usuario</w:t>
            </w:r>
          </w:p>
        </w:tc>
      </w:tr>
      <w:tr w:rsidR="008F3D1B" w14:paraId="65201977" w14:textId="77777777" w:rsidTr="000A7371">
        <w:trPr>
          <w:trHeight w:val="495"/>
        </w:trPr>
        <w:tc>
          <w:tcPr>
            <w:tcW w:w="3090" w:type="dxa"/>
          </w:tcPr>
          <w:p w14:paraId="3C176D7B" w14:textId="77777777" w:rsidR="008F3D1B" w:rsidRDefault="008F3D1B" w:rsidP="000A7371">
            <w:r>
              <w:rPr>
                <w:b/>
              </w:rPr>
              <w:t>Numero:</w:t>
            </w:r>
            <w:r>
              <w:t xml:space="preserve"> 13</w:t>
            </w:r>
          </w:p>
        </w:tc>
        <w:tc>
          <w:tcPr>
            <w:tcW w:w="6045" w:type="dxa"/>
          </w:tcPr>
          <w:p w14:paraId="69CFD4B5" w14:textId="77777777" w:rsidR="008F3D1B" w:rsidRDefault="008F3D1B" w:rsidP="000A7371">
            <w:r>
              <w:rPr>
                <w:b/>
              </w:rPr>
              <w:t>Usuario:</w:t>
            </w:r>
            <w:r>
              <w:t xml:space="preserve"> Administrador</w:t>
            </w:r>
          </w:p>
        </w:tc>
      </w:tr>
      <w:tr w:rsidR="008F3D1B" w:rsidRPr="008F3D1B" w14:paraId="44E5C08B" w14:textId="77777777" w:rsidTr="000A7371">
        <w:trPr>
          <w:trHeight w:val="453"/>
        </w:trPr>
        <w:tc>
          <w:tcPr>
            <w:tcW w:w="9135" w:type="dxa"/>
            <w:gridSpan w:val="2"/>
          </w:tcPr>
          <w:p w14:paraId="1B7DD1C9" w14:textId="77777777" w:rsidR="008F3D1B" w:rsidRPr="008F3D1B" w:rsidRDefault="008F3D1B" w:rsidP="000A7371">
            <w:pPr>
              <w:rPr>
                <w:lang w:val="es-CO"/>
              </w:rPr>
            </w:pPr>
            <w:r w:rsidRPr="008F3D1B">
              <w:rPr>
                <w:b/>
                <w:lang w:val="es-CO"/>
              </w:rPr>
              <w:t>Nombre de historia:</w:t>
            </w:r>
            <w:r w:rsidRPr="008F3D1B">
              <w:rPr>
                <w:lang w:val="es-CO"/>
              </w:rPr>
              <w:t xml:space="preserve"> Crear ofertante</w:t>
            </w:r>
          </w:p>
        </w:tc>
      </w:tr>
      <w:tr w:rsidR="008F3D1B" w:rsidRPr="008F3D1B" w14:paraId="6F33750E" w14:textId="77777777" w:rsidTr="000A7371">
        <w:trPr>
          <w:trHeight w:val="1267"/>
        </w:trPr>
        <w:tc>
          <w:tcPr>
            <w:tcW w:w="9135" w:type="dxa"/>
            <w:gridSpan w:val="2"/>
          </w:tcPr>
          <w:p w14:paraId="3D187B00" w14:textId="77777777" w:rsidR="008F3D1B" w:rsidRPr="008F3D1B" w:rsidRDefault="008F3D1B" w:rsidP="000A7371">
            <w:pPr>
              <w:rPr>
                <w:lang w:val="es-CO"/>
              </w:rPr>
            </w:pPr>
            <w:r w:rsidRPr="008F3D1B">
              <w:rPr>
                <w:b/>
                <w:lang w:val="es-CO"/>
              </w:rPr>
              <w:t>Descripción:</w:t>
            </w:r>
            <w:r w:rsidRPr="008F3D1B">
              <w:rPr>
                <w:lang w:val="es-CO"/>
              </w:rPr>
              <w:t xml:space="preserve"> Se podrán crear ofertantes con perfil de profesor o administrador desde la sección Usuarios de la pagina, se deberá llenar un formulario con la información del ofertante.</w:t>
            </w:r>
          </w:p>
        </w:tc>
      </w:tr>
      <w:tr w:rsidR="008F3D1B" w:rsidRPr="008F3D1B" w14:paraId="3B9EEA03" w14:textId="77777777" w:rsidTr="000A7371">
        <w:trPr>
          <w:trHeight w:val="1271"/>
        </w:trPr>
        <w:tc>
          <w:tcPr>
            <w:tcW w:w="9135" w:type="dxa"/>
            <w:gridSpan w:val="2"/>
          </w:tcPr>
          <w:p w14:paraId="241E93EC" w14:textId="77777777" w:rsidR="008F3D1B" w:rsidRPr="008F3D1B" w:rsidRDefault="008F3D1B" w:rsidP="000A7371">
            <w:pPr>
              <w:rPr>
                <w:lang w:val="es-CO"/>
              </w:rPr>
            </w:pPr>
            <w:r w:rsidRPr="008F3D1B">
              <w:rPr>
                <w:b/>
                <w:lang w:val="es-CO"/>
              </w:rPr>
              <w:t>Criterios de aceptación:</w:t>
            </w:r>
            <w:r w:rsidRPr="008F3D1B">
              <w:rPr>
                <w:lang w:val="es-CO"/>
              </w:rPr>
              <w:t xml:space="preserve"> En la sección Usuario se tendrá un botón con el texto "Nuevo ofertante". Se cuenta con un formulario simple con los formatos correctos de texto, documento o fecha para llenar la información del ofertante.</w:t>
            </w:r>
          </w:p>
          <w:p w14:paraId="441D85B3" w14:textId="77777777" w:rsidR="008F3D1B" w:rsidRPr="008F3D1B" w:rsidRDefault="008F3D1B" w:rsidP="000A7371">
            <w:pPr>
              <w:rPr>
                <w:lang w:val="es-CO"/>
              </w:rPr>
            </w:pPr>
          </w:p>
        </w:tc>
      </w:tr>
    </w:tbl>
    <w:p w14:paraId="72989B33" w14:textId="38D53A63" w:rsidR="008F3D1B" w:rsidRPr="008F3D1B" w:rsidRDefault="008F3D1B" w:rsidP="008F3D1B">
      <w:pPr>
        <w:rPr>
          <w:lang w:val="es-CO"/>
        </w:rPr>
      </w:pP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0"/>
        <w:gridCol w:w="6045"/>
      </w:tblGrid>
      <w:tr w:rsidR="008F3D1B" w14:paraId="4B04C179" w14:textId="77777777" w:rsidTr="000A7371">
        <w:trPr>
          <w:trHeight w:val="375"/>
        </w:trPr>
        <w:tc>
          <w:tcPr>
            <w:tcW w:w="9135" w:type="dxa"/>
            <w:gridSpan w:val="2"/>
            <w:shd w:val="clear" w:color="auto" w:fill="C5E0B3"/>
          </w:tcPr>
          <w:p w14:paraId="6386F228" w14:textId="77777777" w:rsidR="008F3D1B" w:rsidRDefault="008F3D1B" w:rsidP="000A7371">
            <w:pPr>
              <w:jc w:val="center"/>
              <w:rPr>
                <w:b/>
              </w:rPr>
            </w:pPr>
            <w:r>
              <w:rPr>
                <w:b/>
              </w:rPr>
              <w:t>Historia de usuario</w:t>
            </w:r>
          </w:p>
        </w:tc>
      </w:tr>
      <w:tr w:rsidR="008F3D1B" w14:paraId="05D87D07" w14:textId="77777777" w:rsidTr="000A7371">
        <w:trPr>
          <w:trHeight w:val="495"/>
        </w:trPr>
        <w:tc>
          <w:tcPr>
            <w:tcW w:w="3090" w:type="dxa"/>
          </w:tcPr>
          <w:p w14:paraId="107F09BD" w14:textId="77777777" w:rsidR="008F3D1B" w:rsidRDefault="008F3D1B" w:rsidP="000A7371">
            <w:r>
              <w:rPr>
                <w:b/>
              </w:rPr>
              <w:t>Numero:</w:t>
            </w:r>
            <w:r>
              <w:t xml:space="preserve"> 14</w:t>
            </w:r>
          </w:p>
        </w:tc>
        <w:tc>
          <w:tcPr>
            <w:tcW w:w="6045" w:type="dxa"/>
          </w:tcPr>
          <w:p w14:paraId="74A555C6" w14:textId="77777777" w:rsidR="008F3D1B" w:rsidRDefault="008F3D1B" w:rsidP="000A7371"/>
        </w:tc>
      </w:tr>
      <w:tr w:rsidR="008F3D1B" w:rsidRPr="008F3D1B" w14:paraId="26488814" w14:textId="77777777" w:rsidTr="000A7371">
        <w:trPr>
          <w:trHeight w:val="453"/>
        </w:trPr>
        <w:tc>
          <w:tcPr>
            <w:tcW w:w="9135" w:type="dxa"/>
            <w:gridSpan w:val="2"/>
          </w:tcPr>
          <w:p w14:paraId="5D411ED4" w14:textId="77777777" w:rsidR="008F3D1B" w:rsidRPr="008F3D1B" w:rsidRDefault="008F3D1B" w:rsidP="000A7371">
            <w:pPr>
              <w:rPr>
                <w:lang w:val="es-CO"/>
              </w:rPr>
            </w:pPr>
            <w:r w:rsidRPr="008F3D1B">
              <w:rPr>
                <w:b/>
                <w:lang w:val="es-CO"/>
              </w:rPr>
              <w:t>Nombre de historia:</w:t>
            </w:r>
            <w:r w:rsidRPr="008F3D1B">
              <w:rPr>
                <w:lang w:val="es-CO"/>
              </w:rPr>
              <w:t xml:space="preserve"> Modificar ofertante</w:t>
            </w:r>
          </w:p>
        </w:tc>
      </w:tr>
      <w:tr w:rsidR="008F3D1B" w:rsidRPr="008F3D1B" w14:paraId="5B13551F" w14:textId="77777777" w:rsidTr="000A7371">
        <w:trPr>
          <w:trHeight w:val="1267"/>
        </w:trPr>
        <w:tc>
          <w:tcPr>
            <w:tcW w:w="9135" w:type="dxa"/>
            <w:gridSpan w:val="2"/>
          </w:tcPr>
          <w:p w14:paraId="479931AB" w14:textId="77777777" w:rsidR="008F3D1B" w:rsidRPr="008F3D1B" w:rsidRDefault="008F3D1B" w:rsidP="000A7371">
            <w:pPr>
              <w:rPr>
                <w:lang w:val="es-CO"/>
              </w:rPr>
            </w:pPr>
            <w:r w:rsidRPr="008F3D1B">
              <w:rPr>
                <w:b/>
                <w:lang w:val="es-CO"/>
              </w:rPr>
              <w:t>Descripción:</w:t>
            </w:r>
            <w:r w:rsidRPr="008F3D1B">
              <w:rPr>
                <w:lang w:val="es-CO"/>
              </w:rPr>
              <w:t xml:space="preserve"> Se podrá editar la información del ofertante, seleccionadolo desde el listado de ofertantes.</w:t>
            </w:r>
          </w:p>
        </w:tc>
      </w:tr>
      <w:tr w:rsidR="008F3D1B" w:rsidRPr="008F3D1B" w14:paraId="211704BB" w14:textId="77777777" w:rsidTr="000A7371">
        <w:trPr>
          <w:trHeight w:val="1271"/>
        </w:trPr>
        <w:tc>
          <w:tcPr>
            <w:tcW w:w="9135" w:type="dxa"/>
            <w:gridSpan w:val="2"/>
          </w:tcPr>
          <w:p w14:paraId="0FB5649A" w14:textId="77777777" w:rsidR="008F3D1B" w:rsidRPr="008F3D1B" w:rsidRDefault="008F3D1B" w:rsidP="000A7371">
            <w:pPr>
              <w:rPr>
                <w:lang w:val="es-CO"/>
              </w:rPr>
            </w:pPr>
            <w:r w:rsidRPr="008F3D1B">
              <w:rPr>
                <w:b/>
                <w:lang w:val="es-CO"/>
              </w:rPr>
              <w:t>Criterios de aceptación:</w:t>
            </w:r>
            <w:r w:rsidRPr="008F3D1B">
              <w:rPr>
                <w:lang w:val="es-CO"/>
              </w:rPr>
              <w:t xml:space="preserve"> Al entrar al detalle de la información del ofertante existirá un botón con el texto "Editar" qué activará los campos del formulario para que sean editables, a su vez un botón con el campo "Confirmar" para guardar los cambios realizados.</w:t>
            </w:r>
          </w:p>
          <w:p w14:paraId="3CE10F5C" w14:textId="77777777" w:rsidR="008F3D1B" w:rsidRPr="008F3D1B" w:rsidRDefault="008F3D1B" w:rsidP="000A7371">
            <w:pPr>
              <w:rPr>
                <w:lang w:val="es-CO"/>
              </w:rPr>
            </w:pPr>
          </w:p>
        </w:tc>
      </w:tr>
    </w:tbl>
    <w:p w14:paraId="26F65443" w14:textId="2866FE73" w:rsidR="008F3D1B" w:rsidRDefault="008F3D1B" w:rsidP="008F3D1B">
      <w:pPr>
        <w:ind w:left="360"/>
        <w:rPr>
          <w:lang w:val="es-CO"/>
        </w:rPr>
      </w:pPr>
    </w:p>
    <w:p w14:paraId="123C5686" w14:textId="2FD016DE" w:rsidR="008F3D1B" w:rsidRDefault="008F3D1B" w:rsidP="008F3D1B">
      <w:pPr>
        <w:ind w:left="360"/>
        <w:rPr>
          <w:lang w:val="es-CO"/>
        </w:rPr>
      </w:pPr>
    </w:p>
    <w:p w14:paraId="5D0A015D" w14:textId="63E327E5" w:rsidR="008F3D1B" w:rsidRDefault="008F3D1B" w:rsidP="008F3D1B">
      <w:pPr>
        <w:ind w:left="360"/>
        <w:rPr>
          <w:lang w:val="es-CO"/>
        </w:rPr>
      </w:pPr>
    </w:p>
    <w:p w14:paraId="1C7E779A" w14:textId="3ABF08A4" w:rsidR="008F3D1B" w:rsidRDefault="008F3D1B" w:rsidP="008F3D1B">
      <w:pPr>
        <w:ind w:left="360"/>
        <w:rPr>
          <w:lang w:val="es-CO"/>
        </w:rPr>
      </w:pPr>
    </w:p>
    <w:p w14:paraId="4DBB502C" w14:textId="25FF8499" w:rsidR="008F3D1B" w:rsidRDefault="008F3D1B" w:rsidP="008F3D1B">
      <w:pPr>
        <w:ind w:left="360"/>
        <w:rPr>
          <w:lang w:val="es-CO"/>
        </w:rPr>
      </w:pPr>
    </w:p>
    <w:p w14:paraId="568EA88A" w14:textId="39E4907F" w:rsidR="008F3D1B" w:rsidRDefault="008F3D1B" w:rsidP="008F3D1B">
      <w:pPr>
        <w:ind w:left="360"/>
        <w:rPr>
          <w:lang w:val="es-CO"/>
        </w:rPr>
      </w:pPr>
    </w:p>
    <w:p w14:paraId="1088343A" w14:textId="5448519D" w:rsidR="008F3D1B" w:rsidRDefault="008F3D1B" w:rsidP="008F3D1B">
      <w:pPr>
        <w:ind w:left="360"/>
        <w:rPr>
          <w:lang w:val="es-CO"/>
        </w:rPr>
      </w:pPr>
    </w:p>
    <w:p w14:paraId="4E643AAD" w14:textId="55A3F24C" w:rsidR="008F3D1B" w:rsidRDefault="008F3D1B" w:rsidP="008F3D1B">
      <w:pPr>
        <w:ind w:left="360"/>
        <w:rPr>
          <w:lang w:val="es-CO"/>
        </w:rPr>
      </w:pPr>
      <w:bookmarkStart w:id="1" w:name="_GoBack"/>
      <w:bookmarkEnd w:id="1"/>
    </w:p>
    <w:p w14:paraId="0C0A9F44" w14:textId="77777777" w:rsidR="008F3D1B" w:rsidRPr="008F3D1B" w:rsidRDefault="008F3D1B" w:rsidP="008F3D1B">
      <w:pPr>
        <w:ind w:left="360"/>
        <w:rPr>
          <w:lang w:val="es-CO"/>
        </w:rPr>
      </w:pPr>
    </w:p>
    <w:p w14:paraId="138FDF9B" w14:textId="230FF9EF" w:rsidR="00C14CF3" w:rsidRDefault="00C14CF3" w:rsidP="00C14CF3">
      <w:pPr>
        <w:numPr>
          <w:ilvl w:val="1"/>
          <w:numId w:val="22"/>
        </w:numPr>
        <w:rPr>
          <w:rFonts w:ascii="Calibri Light" w:hAnsi="Calibri Light" w:cs="Times New Roman"/>
          <w:b/>
          <w:bCs/>
          <w:smallCaps/>
          <w:noProof/>
          <w:color w:val="000000"/>
          <w:sz w:val="28"/>
          <w:szCs w:val="28"/>
          <w:lang w:val="es-ES"/>
        </w:rPr>
      </w:pPr>
      <w:r w:rsidRPr="00C14CF3">
        <w:rPr>
          <w:rFonts w:ascii="Calibri Light" w:hAnsi="Calibri Light" w:cs="Times New Roman"/>
          <w:b/>
          <w:bCs/>
          <w:smallCaps/>
          <w:noProof/>
          <w:color w:val="000000"/>
          <w:sz w:val="28"/>
          <w:szCs w:val="28"/>
          <w:lang w:val="es-ES"/>
        </w:rPr>
        <w:lastRenderedPageBreak/>
        <w:t>Diagramas de Casos de Uso</w:t>
      </w:r>
    </w:p>
    <w:p w14:paraId="36F40716" w14:textId="728B9D74" w:rsidR="00DF45E8" w:rsidRPr="00C14CF3" w:rsidRDefault="00DF45E8" w:rsidP="00DF45E8">
      <w:pPr>
        <w:ind w:left="360"/>
        <w:rPr>
          <w:rFonts w:ascii="Calibri Light" w:hAnsi="Calibri Light" w:cs="Times New Roman"/>
          <w:b/>
          <w:bCs/>
          <w:smallCaps/>
          <w:noProof/>
          <w:color w:val="000000"/>
          <w:sz w:val="28"/>
          <w:szCs w:val="28"/>
          <w:lang w:val="es-ES"/>
        </w:rPr>
      </w:pPr>
      <w:r>
        <w:rPr>
          <w:rFonts w:ascii="Calibri Light" w:hAnsi="Calibri Light" w:cs="Times New Roman"/>
          <w:b/>
          <w:bCs/>
          <w:smallCaps/>
          <w:noProof/>
          <w:color w:val="000000"/>
          <w:sz w:val="28"/>
          <w:szCs w:val="28"/>
          <w:lang w:eastAsia="en-US"/>
        </w:rPr>
        <w:drawing>
          <wp:inline distT="0" distB="0" distL="0" distR="0" wp14:anchorId="71246426" wp14:editId="72825036">
            <wp:extent cx="5943600" cy="6284595"/>
            <wp:effectExtent l="0" t="0" r="0" b="1905"/>
            <wp:docPr id="3"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84595"/>
                    </a:xfrm>
                    <a:prstGeom prst="rect">
                      <a:avLst/>
                    </a:prstGeom>
                  </pic:spPr>
                </pic:pic>
              </a:graphicData>
            </a:graphic>
          </wp:inline>
        </w:drawing>
      </w:r>
    </w:p>
    <w:p w14:paraId="223BE9FC" w14:textId="4461652C" w:rsidR="00C14CF3" w:rsidRDefault="00C14CF3" w:rsidP="00C14CF3">
      <w:pPr>
        <w:numPr>
          <w:ilvl w:val="1"/>
          <w:numId w:val="22"/>
        </w:numPr>
        <w:rPr>
          <w:rFonts w:ascii="Calibri Light" w:hAnsi="Calibri Light" w:cs="Times New Roman"/>
          <w:b/>
          <w:bCs/>
          <w:smallCaps/>
          <w:noProof/>
          <w:color w:val="000000"/>
          <w:sz w:val="28"/>
          <w:szCs w:val="28"/>
          <w:lang w:val="es-ES"/>
        </w:rPr>
      </w:pPr>
      <w:r w:rsidRPr="00C14CF3">
        <w:rPr>
          <w:rFonts w:ascii="Calibri Light" w:hAnsi="Calibri Light" w:cs="Times New Roman"/>
          <w:b/>
          <w:bCs/>
          <w:smallCaps/>
          <w:noProof/>
          <w:color w:val="000000"/>
          <w:sz w:val="28"/>
          <w:szCs w:val="28"/>
          <w:lang w:val="es-ES"/>
        </w:rPr>
        <w:t>Diagramas de Requisitos SYSML</w:t>
      </w:r>
    </w:p>
    <w:p w14:paraId="67731B07" w14:textId="0256D61A" w:rsidR="00BC3520" w:rsidRDefault="00BC3520" w:rsidP="00C14CF3">
      <w:pPr>
        <w:numPr>
          <w:ilvl w:val="1"/>
          <w:numId w:val="22"/>
        </w:numPr>
        <w:rPr>
          <w:rFonts w:ascii="Calibri Light" w:hAnsi="Calibri Light" w:cs="Times New Roman"/>
          <w:b/>
          <w:bCs/>
          <w:smallCaps/>
          <w:noProof/>
          <w:color w:val="000000"/>
          <w:sz w:val="28"/>
          <w:szCs w:val="28"/>
          <w:lang w:val="es-ES"/>
        </w:rPr>
      </w:pPr>
      <w:r>
        <w:rPr>
          <w:rFonts w:ascii="Calibri Light" w:hAnsi="Calibri Light" w:cs="Times New Roman"/>
          <w:b/>
          <w:bCs/>
          <w:smallCaps/>
          <w:noProof/>
          <w:color w:val="000000"/>
          <w:sz w:val="28"/>
          <w:szCs w:val="28"/>
          <w:lang w:val="es-ES"/>
        </w:rPr>
        <w:t>Diagrama de Componentes UML</w:t>
      </w:r>
    </w:p>
    <w:p w14:paraId="4C268C62" w14:textId="78648C25" w:rsidR="006C2B5C" w:rsidRDefault="006C2B5C" w:rsidP="006C2B5C">
      <w:pPr>
        <w:pStyle w:val="Ttulo1"/>
        <w:rPr>
          <w:noProof/>
          <w:lang w:val="es-ES"/>
        </w:rPr>
      </w:pPr>
      <w:r>
        <w:rPr>
          <w:noProof/>
          <w:lang w:val="es-ES"/>
        </w:rPr>
        <w:lastRenderedPageBreak/>
        <w:t xml:space="preserve">Modelo del </w:t>
      </w:r>
      <w:r w:rsidR="00C14CF3">
        <w:rPr>
          <w:noProof/>
          <w:lang w:val="es-ES"/>
        </w:rPr>
        <w:t>Procesos</w:t>
      </w:r>
      <w:r w:rsidR="00BC3520">
        <w:rPr>
          <w:noProof/>
          <w:lang w:val="es-ES"/>
        </w:rPr>
        <w:t xml:space="preserve"> del Prototipo</w:t>
      </w:r>
    </w:p>
    <w:p w14:paraId="7DD422A1" w14:textId="00389343" w:rsidR="00BC3520" w:rsidRDefault="00BC3520" w:rsidP="00BC3520">
      <w:pPr>
        <w:pStyle w:val="Ttulo2"/>
        <w:rPr>
          <w:noProof/>
          <w:lang w:val="es-ES"/>
        </w:rPr>
      </w:pPr>
      <w:r>
        <w:rPr>
          <w:noProof/>
          <w:lang w:val="es-ES"/>
        </w:rPr>
        <w:t>Descripción verbal concreta del proceso</w:t>
      </w:r>
    </w:p>
    <w:p w14:paraId="46E24AB1" w14:textId="40EA868D" w:rsidR="00BC3520" w:rsidRDefault="00BC3520" w:rsidP="00BC3520">
      <w:pPr>
        <w:pStyle w:val="Ttulo2"/>
        <w:rPr>
          <w:noProof/>
          <w:lang w:val="es-ES"/>
        </w:rPr>
      </w:pPr>
      <w:r>
        <w:rPr>
          <w:noProof/>
          <w:lang w:val="es-ES"/>
        </w:rPr>
        <w:t>Alcance del proceso</w:t>
      </w:r>
    </w:p>
    <w:p w14:paraId="3E182FB2" w14:textId="60387416" w:rsidR="00BC3520" w:rsidRDefault="00BC3520" w:rsidP="00BC3520">
      <w:pPr>
        <w:pStyle w:val="Ttulo2"/>
        <w:rPr>
          <w:noProof/>
          <w:lang w:val="es-ES"/>
        </w:rPr>
      </w:pPr>
      <w:r>
        <w:rPr>
          <w:noProof/>
          <w:lang w:val="es-ES"/>
        </w:rPr>
        <w:t>Diagrama de procesos</w:t>
      </w:r>
    </w:p>
    <w:p w14:paraId="3CD4C9B3" w14:textId="5CF5F318" w:rsidR="00BC3520" w:rsidRDefault="00BC3520" w:rsidP="00BC3520">
      <w:pPr>
        <w:pStyle w:val="Ttulo2"/>
        <w:rPr>
          <w:noProof/>
          <w:lang w:val="es-ES"/>
        </w:rPr>
      </w:pPr>
      <w:r>
        <w:rPr>
          <w:noProof/>
          <w:lang w:val="es-ES"/>
        </w:rPr>
        <w:t>Diagrama de Datos del Proceso</w:t>
      </w:r>
    </w:p>
    <w:p w14:paraId="627BD4D4" w14:textId="43A0C58C" w:rsidR="00FC3212" w:rsidRDefault="00FC3212" w:rsidP="00FC3212">
      <w:pPr>
        <w:rPr>
          <w:lang w:val="es-ES"/>
        </w:rPr>
      </w:pPr>
    </w:p>
    <w:p w14:paraId="09C7615B" w14:textId="556FB1B9" w:rsidR="00FC3212" w:rsidRPr="00FC3212" w:rsidRDefault="00FC3212" w:rsidP="00FC3212">
      <w:pPr>
        <w:rPr>
          <w:lang w:val="es-ES"/>
        </w:rPr>
      </w:pPr>
    </w:p>
    <w:p w14:paraId="7DE46117" w14:textId="17AAC077" w:rsidR="006C2B5C" w:rsidRDefault="00BC3520">
      <w:pPr>
        <w:pStyle w:val="Ttulo1"/>
        <w:rPr>
          <w:noProof/>
          <w:lang w:val="es-ES"/>
        </w:rPr>
      </w:pPr>
      <w:r>
        <w:rPr>
          <w:noProof/>
          <w:lang w:val="es-ES"/>
        </w:rPr>
        <w:t>Interfaces gráficas del Prototipo</w:t>
      </w:r>
    </w:p>
    <w:p w14:paraId="3D6DB939" w14:textId="161EE9EB" w:rsidR="006C2B5C" w:rsidRDefault="00BC3520" w:rsidP="006C2B5C">
      <w:pPr>
        <w:pStyle w:val="Ttulo2"/>
        <w:rPr>
          <w:noProof/>
          <w:lang w:val="es-ES"/>
        </w:rPr>
      </w:pPr>
      <w:r>
        <w:rPr>
          <w:noProof/>
          <w:lang w:val="es-ES"/>
        </w:rPr>
        <w:t>Formas por Actividad</w:t>
      </w:r>
      <w:r w:rsidR="006C2B5C">
        <w:rPr>
          <w:noProof/>
          <w:lang w:val="es-ES"/>
        </w:rPr>
        <w:t xml:space="preserve"> </w:t>
      </w:r>
    </w:p>
    <w:p w14:paraId="3567A1F0" w14:textId="44A14B7E" w:rsidR="006C2B5C" w:rsidRDefault="006C2B5C" w:rsidP="006C2B5C">
      <w:pPr>
        <w:ind w:left="705"/>
        <w:jc w:val="both"/>
        <w:rPr>
          <w:i/>
          <w:lang w:val="es-CO"/>
        </w:rPr>
      </w:pPr>
      <w:r w:rsidRPr="008E0B73">
        <w:rPr>
          <w:b/>
          <w:i/>
          <w:lang w:val="es-CO"/>
        </w:rPr>
        <w:t>Observación</w:t>
      </w:r>
      <w:r>
        <w:rPr>
          <w:i/>
          <w:lang w:val="es-CO"/>
        </w:rPr>
        <w:t xml:space="preserve">: </w:t>
      </w:r>
      <w:r w:rsidR="00BC3520">
        <w:rPr>
          <w:i/>
          <w:lang w:val="es-CO"/>
        </w:rPr>
        <w:t>Toma de pantalla de la interfaz por cada actividad</w:t>
      </w:r>
      <w:r>
        <w:rPr>
          <w:i/>
          <w:lang w:val="es-CO"/>
        </w:rPr>
        <w:t>.</w:t>
      </w:r>
    </w:p>
    <w:p w14:paraId="63BC530B" w14:textId="53F1C83B" w:rsidR="006C2B5C" w:rsidRDefault="00BC3520" w:rsidP="006C2B5C">
      <w:pPr>
        <w:pStyle w:val="Ttulo2"/>
        <w:rPr>
          <w:noProof/>
          <w:lang w:val="es-ES"/>
        </w:rPr>
      </w:pPr>
      <w:r>
        <w:rPr>
          <w:noProof/>
          <w:lang w:val="es-ES"/>
        </w:rPr>
        <w:t>Reglas de Negocio: Condiciones de Transición.</w:t>
      </w:r>
    </w:p>
    <w:p w14:paraId="4ACACB8D" w14:textId="5E1D8088" w:rsidR="006C2B5C" w:rsidRPr="007706BB" w:rsidRDefault="006C2B5C" w:rsidP="006C2B5C">
      <w:pPr>
        <w:ind w:left="705"/>
        <w:jc w:val="both"/>
        <w:rPr>
          <w:i/>
          <w:lang w:val="es-ES"/>
        </w:rPr>
      </w:pPr>
      <w:r w:rsidRPr="008E0B73">
        <w:rPr>
          <w:b/>
          <w:i/>
          <w:lang w:val="es-CO"/>
        </w:rPr>
        <w:t>Observación</w:t>
      </w:r>
      <w:r>
        <w:rPr>
          <w:i/>
          <w:lang w:val="es-CO"/>
        </w:rPr>
        <w:t xml:space="preserve">: </w:t>
      </w:r>
      <w:r w:rsidR="00BC3520">
        <w:rPr>
          <w:i/>
          <w:lang w:val="es-CO"/>
        </w:rPr>
        <w:t>Correspondientes Tomas de pantalla.</w:t>
      </w:r>
    </w:p>
    <w:p w14:paraId="60EFB20B" w14:textId="50B86CE9" w:rsidR="006C2B5C" w:rsidRDefault="00BC3520" w:rsidP="006C2B5C">
      <w:pPr>
        <w:pStyle w:val="Ttulo2"/>
        <w:rPr>
          <w:noProof/>
          <w:lang w:val="es-ES"/>
        </w:rPr>
      </w:pPr>
      <w:r>
        <w:rPr>
          <w:noProof/>
          <w:lang w:val="es-ES"/>
        </w:rPr>
        <w:t>Reglas de Negocio: Acciones de Actividad.</w:t>
      </w:r>
    </w:p>
    <w:p w14:paraId="668E3752" w14:textId="74559D4D" w:rsidR="006C2B5C" w:rsidRDefault="006C2B5C" w:rsidP="006C2B5C">
      <w:pPr>
        <w:ind w:left="576"/>
        <w:jc w:val="both"/>
        <w:rPr>
          <w:i/>
          <w:lang w:val="es-CO"/>
        </w:rPr>
      </w:pPr>
      <w:r w:rsidRPr="008E0B73">
        <w:rPr>
          <w:b/>
          <w:i/>
          <w:lang w:val="es-CO"/>
        </w:rPr>
        <w:t>Observación</w:t>
      </w:r>
      <w:r>
        <w:rPr>
          <w:i/>
          <w:lang w:val="es-CO"/>
        </w:rPr>
        <w:t>:</w:t>
      </w:r>
      <w:r w:rsidR="00BC3520">
        <w:rPr>
          <w:i/>
          <w:lang w:val="es-CO"/>
        </w:rPr>
        <w:t xml:space="preserve"> Correspondientes tomas de pantalla</w:t>
      </w:r>
      <w:r>
        <w:rPr>
          <w:i/>
          <w:lang w:val="es-CO"/>
        </w:rPr>
        <w:t>.</w:t>
      </w:r>
    </w:p>
    <w:p w14:paraId="3CADA15A" w14:textId="3901F181" w:rsidR="006C2B5C" w:rsidRDefault="006C2B5C" w:rsidP="006C2B5C">
      <w:pPr>
        <w:rPr>
          <w:lang w:val="es-CO"/>
        </w:rPr>
      </w:pPr>
    </w:p>
    <w:p w14:paraId="1A9ABFE7" w14:textId="77777777" w:rsidR="00FC3212" w:rsidRPr="006C2B5C" w:rsidRDefault="00FC3212" w:rsidP="006C2B5C">
      <w:pPr>
        <w:rPr>
          <w:lang w:val="es-CO"/>
        </w:rPr>
      </w:pPr>
    </w:p>
    <w:p w14:paraId="6C13DEB2" w14:textId="693CD99B" w:rsidR="007706BB" w:rsidRDefault="00BC3520">
      <w:pPr>
        <w:pStyle w:val="Ttulo1"/>
        <w:rPr>
          <w:noProof/>
          <w:lang w:val="es-ES"/>
        </w:rPr>
      </w:pPr>
      <w:r>
        <w:rPr>
          <w:noProof/>
          <w:lang w:val="es-ES"/>
        </w:rPr>
        <w:t xml:space="preserve">Participantes (asignación de </w:t>
      </w:r>
      <w:r w:rsidR="005F70F8">
        <w:rPr>
          <w:noProof/>
          <w:lang w:val="es-ES"/>
        </w:rPr>
        <w:t>Roles</w:t>
      </w:r>
      <w:r>
        <w:rPr>
          <w:noProof/>
          <w:lang w:val="es-ES"/>
        </w:rPr>
        <w:t>)</w:t>
      </w:r>
    </w:p>
    <w:p w14:paraId="51534D2C" w14:textId="14241A5D" w:rsidR="007706BB" w:rsidRDefault="00BC3520" w:rsidP="00A37E38">
      <w:pPr>
        <w:pStyle w:val="Ttulo2"/>
        <w:rPr>
          <w:noProof/>
          <w:lang w:val="es-ES"/>
        </w:rPr>
      </w:pPr>
      <w:r>
        <w:rPr>
          <w:noProof/>
          <w:lang w:val="es-ES"/>
        </w:rPr>
        <w:t>Asignaciones</w:t>
      </w:r>
    </w:p>
    <w:p w14:paraId="03C46A3A" w14:textId="30360506" w:rsidR="007706BB" w:rsidRPr="007706BB" w:rsidRDefault="00AA74DD" w:rsidP="009F1912">
      <w:pPr>
        <w:ind w:left="705"/>
        <w:jc w:val="both"/>
        <w:rPr>
          <w:i/>
          <w:lang w:val="es-ES"/>
        </w:rPr>
      </w:pPr>
      <w:r w:rsidRPr="008E0B73">
        <w:rPr>
          <w:b/>
          <w:i/>
          <w:lang w:val="es-CO"/>
        </w:rPr>
        <w:t>Observación</w:t>
      </w:r>
      <w:r>
        <w:rPr>
          <w:i/>
          <w:lang w:val="es-CO"/>
        </w:rPr>
        <w:t xml:space="preserve">: </w:t>
      </w:r>
      <w:r w:rsidR="00BC3520">
        <w:rPr>
          <w:i/>
          <w:lang w:val="es-CO"/>
        </w:rPr>
        <w:t>por cada actividad adjunte la toma de pantalla de la asignación de participantes</w:t>
      </w:r>
      <w:r w:rsidR="007D2DB0">
        <w:rPr>
          <w:i/>
          <w:lang w:val="es-CO"/>
        </w:rPr>
        <w:t>.</w:t>
      </w:r>
    </w:p>
    <w:p w14:paraId="31FEA81A" w14:textId="77777777" w:rsidR="00415674" w:rsidRDefault="00415674" w:rsidP="00415674">
      <w:pPr>
        <w:jc w:val="both"/>
        <w:rPr>
          <w:i/>
          <w:lang w:val="es-CO"/>
        </w:rPr>
      </w:pPr>
    </w:p>
    <w:p w14:paraId="1183AF03" w14:textId="30C0D221" w:rsidR="00415674" w:rsidRDefault="00BC3520" w:rsidP="00415674">
      <w:pPr>
        <w:pStyle w:val="Ttulo1"/>
        <w:rPr>
          <w:noProof/>
          <w:lang w:val="es-ES"/>
        </w:rPr>
      </w:pPr>
      <w:r>
        <w:rPr>
          <w:noProof/>
          <w:lang w:val="es-ES"/>
        </w:rPr>
        <w:lastRenderedPageBreak/>
        <w:t>Integración con otras Aplicaciones</w:t>
      </w:r>
    </w:p>
    <w:p w14:paraId="03DDB719" w14:textId="7C9830AE" w:rsidR="00415674" w:rsidRDefault="00BC3520" w:rsidP="00415674">
      <w:pPr>
        <w:pStyle w:val="Ttulo2"/>
        <w:rPr>
          <w:noProof/>
          <w:lang w:val="es-ES"/>
        </w:rPr>
      </w:pPr>
      <w:r>
        <w:rPr>
          <w:noProof/>
          <w:lang w:val="es-ES"/>
        </w:rPr>
        <w:t>Implementación de un servicio WEB</w:t>
      </w:r>
      <w:r w:rsidR="00415674">
        <w:rPr>
          <w:noProof/>
          <w:lang w:val="es-ES"/>
        </w:rPr>
        <w:t xml:space="preserve"> </w:t>
      </w:r>
    </w:p>
    <w:p w14:paraId="6BC5E59D" w14:textId="2C29662F" w:rsidR="00415674" w:rsidRDefault="00415674" w:rsidP="00415674">
      <w:pPr>
        <w:ind w:left="705"/>
        <w:jc w:val="both"/>
        <w:rPr>
          <w:i/>
          <w:lang w:val="es-CO"/>
        </w:rPr>
      </w:pPr>
      <w:r w:rsidRPr="008E0B73">
        <w:rPr>
          <w:b/>
          <w:i/>
          <w:lang w:val="es-CO"/>
        </w:rPr>
        <w:t>Observación</w:t>
      </w:r>
      <w:r>
        <w:rPr>
          <w:i/>
          <w:lang w:val="es-CO"/>
        </w:rPr>
        <w:t>: Escriba el código</w:t>
      </w:r>
      <w:r w:rsidR="00BC3520">
        <w:rPr>
          <w:i/>
          <w:lang w:val="es-CO"/>
        </w:rPr>
        <w:t xml:space="preserve"> de un servicio WEB</w:t>
      </w:r>
      <w:r>
        <w:rPr>
          <w:i/>
          <w:lang w:val="es-CO"/>
        </w:rPr>
        <w:t xml:space="preserve"> en </w:t>
      </w:r>
      <w:r w:rsidR="00BC3520">
        <w:rPr>
          <w:i/>
          <w:lang w:val="es-CO"/>
        </w:rPr>
        <w:t>su lenguaje de elección que deba ser consumido en el proceso</w:t>
      </w:r>
      <w:r w:rsidR="00FC3212">
        <w:rPr>
          <w:i/>
          <w:lang w:val="es-CO"/>
        </w:rPr>
        <w:t xml:space="preserve"> de ejecución del proceso</w:t>
      </w:r>
      <w:r w:rsidR="005F70F8">
        <w:rPr>
          <w:i/>
          <w:lang w:val="es-CO"/>
        </w:rPr>
        <w:t>.</w:t>
      </w:r>
    </w:p>
    <w:p w14:paraId="2206A655" w14:textId="78AF3B7E" w:rsidR="00415674" w:rsidRDefault="00FC3212" w:rsidP="00415674">
      <w:pPr>
        <w:pStyle w:val="Ttulo2"/>
        <w:rPr>
          <w:noProof/>
          <w:lang w:val="es-ES"/>
        </w:rPr>
      </w:pPr>
      <w:r>
        <w:rPr>
          <w:noProof/>
          <w:lang w:val="es-ES"/>
        </w:rPr>
        <w:t>Invocar el servicio Web</w:t>
      </w:r>
      <w:r w:rsidR="00415674">
        <w:rPr>
          <w:noProof/>
          <w:lang w:val="es-ES"/>
        </w:rPr>
        <w:t xml:space="preserve"> </w:t>
      </w:r>
    </w:p>
    <w:p w14:paraId="49EDF20D" w14:textId="3DC0B2D2" w:rsidR="00415674" w:rsidRDefault="00415674" w:rsidP="00FC3212">
      <w:pPr>
        <w:ind w:left="705"/>
        <w:jc w:val="both"/>
        <w:rPr>
          <w:i/>
          <w:lang w:val="es-CO"/>
        </w:rPr>
      </w:pPr>
      <w:r w:rsidRPr="008E0B73">
        <w:rPr>
          <w:b/>
          <w:i/>
          <w:lang w:val="es-CO"/>
        </w:rPr>
        <w:t>Observación</w:t>
      </w:r>
      <w:r>
        <w:rPr>
          <w:i/>
          <w:lang w:val="es-CO"/>
        </w:rPr>
        <w:t xml:space="preserve">: </w:t>
      </w:r>
      <w:r w:rsidR="00FC3212">
        <w:rPr>
          <w:i/>
          <w:lang w:val="es-CO"/>
        </w:rPr>
        <w:t>toma de pantalla donde se invoque el servicio web desarrollado</w:t>
      </w:r>
      <w:r>
        <w:rPr>
          <w:i/>
          <w:lang w:val="es-CO"/>
        </w:rPr>
        <w:t>.</w:t>
      </w:r>
    </w:p>
    <w:p w14:paraId="2498FB15" w14:textId="1BE51179" w:rsidR="00FC3212" w:rsidRDefault="00FC3212" w:rsidP="00FC3212">
      <w:pPr>
        <w:ind w:left="705"/>
        <w:jc w:val="both"/>
        <w:rPr>
          <w:i/>
          <w:lang w:val="es-ES"/>
        </w:rPr>
      </w:pPr>
    </w:p>
    <w:p w14:paraId="3DDC1551" w14:textId="77777777" w:rsidR="00FC3212" w:rsidRPr="00FC3212" w:rsidRDefault="00FC3212" w:rsidP="00FC3212">
      <w:pPr>
        <w:ind w:left="705"/>
        <w:jc w:val="both"/>
        <w:rPr>
          <w:i/>
          <w:lang w:val="es-ES"/>
        </w:rPr>
      </w:pPr>
    </w:p>
    <w:p w14:paraId="486BAE9E" w14:textId="5538EE67" w:rsidR="002E4941" w:rsidRDefault="00FC3212" w:rsidP="002E4941">
      <w:pPr>
        <w:pStyle w:val="Ttulo1"/>
        <w:rPr>
          <w:noProof/>
          <w:lang w:val="es-ES"/>
        </w:rPr>
      </w:pPr>
      <w:r>
        <w:rPr>
          <w:noProof/>
          <w:lang w:val="es-ES"/>
        </w:rPr>
        <w:t xml:space="preserve">Ejecución del </w:t>
      </w:r>
      <w:r w:rsidR="005F70F8">
        <w:rPr>
          <w:noProof/>
          <w:lang w:val="es-ES"/>
        </w:rPr>
        <w:t>Producto Mínimo Viable</w:t>
      </w:r>
    </w:p>
    <w:p w14:paraId="6616D1B1" w14:textId="2B8AAE8B" w:rsidR="002E4941" w:rsidRDefault="00FC3212" w:rsidP="002E4941">
      <w:pPr>
        <w:pStyle w:val="Ttulo2"/>
        <w:rPr>
          <w:noProof/>
          <w:lang w:val="es-ES"/>
        </w:rPr>
      </w:pPr>
      <w:r>
        <w:rPr>
          <w:noProof/>
          <w:lang w:val="es-ES"/>
        </w:rPr>
        <w:t>Ejemplo de ejecución</w:t>
      </w:r>
    </w:p>
    <w:p w14:paraId="1691BA9C" w14:textId="3402073A" w:rsidR="00730BF9" w:rsidRPr="00FC3212" w:rsidRDefault="002E4941" w:rsidP="00FC3212">
      <w:pPr>
        <w:ind w:left="705"/>
        <w:jc w:val="both"/>
        <w:rPr>
          <w:i/>
          <w:lang w:val="es-CO"/>
        </w:rPr>
      </w:pPr>
      <w:r w:rsidRPr="008E0B73">
        <w:rPr>
          <w:b/>
          <w:i/>
          <w:lang w:val="es-CO"/>
        </w:rPr>
        <w:t>Observación</w:t>
      </w:r>
      <w:r>
        <w:rPr>
          <w:i/>
          <w:lang w:val="es-CO"/>
        </w:rPr>
        <w:t xml:space="preserve">: </w:t>
      </w:r>
      <w:r w:rsidR="00FC3212">
        <w:rPr>
          <w:i/>
          <w:lang w:val="es-CO"/>
        </w:rPr>
        <w:t xml:space="preserve">Explique mediante video o usando tomas de pantalla </w:t>
      </w:r>
      <w:r w:rsidR="005F70F8">
        <w:rPr>
          <w:i/>
          <w:lang w:val="es-CO"/>
        </w:rPr>
        <w:t>la solución mínima viable</w:t>
      </w:r>
      <w:r w:rsidR="00FC3212">
        <w:rPr>
          <w:i/>
          <w:lang w:val="es-CO"/>
        </w:rPr>
        <w:t>. En caso de video, por favor inserte acá el vínculo para descargar el video de Google Drive, recuerde asignar los correspondientes permisos, si el video no se puede visualizar la nota de este punto será cero.</w:t>
      </w:r>
    </w:p>
    <w:sectPr w:rsidR="00730BF9" w:rsidRPr="00FC32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BFB02" w14:textId="77777777" w:rsidR="00D64B1F" w:rsidRDefault="00D64B1F">
      <w:pPr>
        <w:spacing w:after="0" w:line="240" w:lineRule="auto"/>
      </w:pPr>
      <w:r>
        <w:separator/>
      </w:r>
    </w:p>
  </w:endnote>
  <w:endnote w:type="continuationSeparator" w:id="0">
    <w:p w14:paraId="214BFD80" w14:textId="77777777" w:rsidR="00D64B1F" w:rsidRDefault="00D6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312A2" w14:textId="77777777" w:rsidR="00D64B1F" w:rsidRDefault="00D64B1F">
      <w:pPr>
        <w:spacing w:after="0" w:line="240" w:lineRule="auto"/>
      </w:pPr>
      <w:r>
        <w:separator/>
      </w:r>
    </w:p>
  </w:footnote>
  <w:footnote w:type="continuationSeparator" w:id="0">
    <w:p w14:paraId="5D37818B" w14:textId="77777777" w:rsidR="00D64B1F" w:rsidRDefault="00D64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49B45AB"/>
    <w:multiLevelType w:val="multilevel"/>
    <w:tmpl w:val="FD960D84"/>
    <w:lvl w:ilvl="0">
      <w:start w:val="1"/>
      <w:numFmt w:val="decimal"/>
      <w:lvlText w:val="%1."/>
      <w:lvlJc w:val="left"/>
      <w:pPr>
        <w:ind w:left="360" w:hanging="360"/>
      </w:pPr>
      <w:rPr>
        <w:rFonts w:ascii="Calibri" w:hAnsi="Calibri" w:hint="default"/>
      </w:rPr>
    </w:lvl>
    <w:lvl w:ilvl="1">
      <w:start w:val="1"/>
      <w:numFmt w:val="decimal"/>
      <w:lvlText w:val="%1.%2."/>
      <w:lvlJc w:val="left"/>
      <w:pPr>
        <w:ind w:left="360" w:hanging="360"/>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lvlText w:val="%1.%2.%3.%4."/>
      <w:lvlJc w:val="left"/>
      <w:pPr>
        <w:ind w:left="720" w:hanging="720"/>
      </w:pPr>
      <w:rPr>
        <w:rFonts w:ascii="Calibri" w:hAnsi="Calibri" w:hint="default"/>
      </w:rPr>
    </w:lvl>
    <w:lvl w:ilvl="4">
      <w:start w:val="1"/>
      <w:numFmt w:val="decimal"/>
      <w:lvlText w:val="%1.%2.%3.%4.%5."/>
      <w:lvlJc w:val="left"/>
      <w:pPr>
        <w:ind w:left="1080" w:hanging="1080"/>
      </w:pPr>
      <w:rPr>
        <w:rFonts w:ascii="Calibri" w:hAnsi="Calibri" w:hint="default"/>
      </w:rPr>
    </w:lvl>
    <w:lvl w:ilvl="5">
      <w:start w:val="1"/>
      <w:numFmt w:val="decimal"/>
      <w:lvlText w:val="%1.%2.%3.%4.%5.%6."/>
      <w:lvlJc w:val="left"/>
      <w:pPr>
        <w:ind w:left="1080" w:hanging="1080"/>
      </w:pPr>
      <w:rPr>
        <w:rFonts w:ascii="Calibri" w:hAnsi="Calibri" w:hint="default"/>
      </w:rPr>
    </w:lvl>
    <w:lvl w:ilvl="6">
      <w:start w:val="1"/>
      <w:numFmt w:val="decimal"/>
      <w:lvlText w:val="%1.%2.%3.%4.%5.%6.%7."/>
      <w:lvlJc w:val="left"/>
      <w:pPr>
        <w:ind w:left="1440" w:hanging="1440"/>
      </w:pPr>
      <w:rPr>
        <w:rFonts w:ascii="Calibri" w:hAnsi="Calibri" w:hint="default"/>
      </w:rPr>
    </w:lvl>
    <w:lvl w:ilvl="7">
      <w:start w:val="1"/>
      <w:numFmt w:val="decimal"/>
      <w:lvlText w:val="%1.%2.%3.%4.%5.%6.%7.%8."/>
      <w:lvlJc w:val="left"/>
      <w:pPr>
        <w:ind w:left="1440" w:hanging="1440"/>
      </w:pPr>
      <w:rPr>
        <w:rFonts w:ascii="Calibri" w:hAnsi="Calibri" w:hint="default"/>
      </w:rPr>
    </w:lvl>
    <w:lvl w:ilvl="8">
      <w:start w:val="1"/>
      <w:numFmt w:val="decimal"/>
      <w:lvlText w:val="%1.%2.%3.%4.%5.%6.%7.%8.%9."/>
      <w:lvlJc w:val="left"/>
      <w:pPr>
        <w:ind w:left="1800" w:hanging="1800"/>
      </w:pPr>
      <w:rPr>
        <w:rFonts w:ascii="Calibri" w:hAnsi="Calibri" w:hint="default"/>
      </w:rPr>
    </w:lvl>
  </w:abstractNum>
  <w:abstractNum w:abstractNumId="2" w15:restartNumberingAfterBreak="0">
    <w:nsid w:val="1AC52302"/>
    <w:multiLevelType w:val="hybridMultilevel"/>
    <w:tmpl w:val="9BE090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E991155"/>
    <w:multiLevelType w:val="hybridMultilevel"/>
    <w:tmpl w:val="49BC45F6"/>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4" w15:restartNumberingAfterBreak="0">
    <w:nsid w:val="5AE726D6"/>
    <w:multiLevelType w:val="multilevel"/>
    <w:tmpl w:val="24D8F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3"/>
  </w:num>
  <w:num w:numId="20">
    <w:abstractNumId w:val="0"/>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AD"/>
    <w:rsid w:val="000117DB"/>
    <w:rsid w:val="000228A8"/>
    <w:rsid w:val="00030939"/>
    <w:rsid w:val="00053E96"/>
    <w:rsid w:val="00094185"/>
    <w:rsid w:val="000C1B1C"/>
    <w:rsid w:val="000D5CDB"/>
    <w:rsid w:val="000E72EE"/>
    <w:rsid w:val="00111CCE"/>
    <w:rsid w:val="001306D6"/>
    <w:rsid w:val="00177C69"/>
    <w:rsid w:val="001D4AAD"/>
    <w:rsid w:val="002055FE"/>
    <w:rsid w:val="00257854"/>
    <w:rsid w:val="002675A7"/>
    <w:rsid w:val="002842F2"/>
    <w:rsid w:val="002957D1"/>
    <w:rsid w:val="002E4941"/>
    <w:rsid w:val="002F0661"/>
    <w:rsid w:val="00336939"/>
    <w:rsid w:val="003474D0"/>
    <w:rsid w:val="00366D09"/>
    <w:rsid w:val="003A2121"/>
    <w:rsid w:val="003A7CDE"/>
    <w:rsid w:val="003B0763"/>
    <w:rsid w:val="003B34FA"/>
    <w:rsid w:val="003C69EC"/>
    <w:rsid w:val="003D630E"/>
    <w:rsid w:val="003F3F4C"/>
    <w:rsid w:val="00415674"/>
    <w:rsid w:val="0043247C"/>
    <w:rsid w:val="0045490D"/>
    <w:rsid w:val="00455D1D"/>
    <w:rsid w:val="004766EE"/>
    <w:rsid w:val="004E104D"/>
    <w:rsid w:val="00526004"/>
    <w:rsid w:val="00551C4C"/>
    <w:rsid w:val="00561CDB"/>
    <w:rsid w:val="00575C31"/>
    <w:rsid w:val="005C3B27"/>
    <w:rsid w:val="005D516A"/>
    <w:rsid w:val="005E1ADB"/>
    <w:rsid w:val="005F1890"/>
    <w:rsid w:val="005F70F8"/>
    <w:rsid w:val="00626E68"/>
    <w:rsid w:val="00635A96"/>
    <w:rsid w:val="00676FFA"/>
    <w:rsid w:val="006803FC"/>
    <w:rsid w:val="00691203"/>
    <w:rsid w:val="006C2B5C"/>
    <w:rsid w:val="006E2BD8"/>
    <w:rsid w:val="00715A0E"/>
    <w:rsid w:val="00730BF9"/>
    <w:rsid w:val="0076246C"/>
    <w:rsid w:val="00764D5A"/>
    <w:rsid w:val="007706BB"/>
    <w:rsid w:val="007806E0"/>
    <w:rsid w:val="00783F28"/>
    <w:rsid w:val="007A3A3D"/>
    <w:rsid w:val="007B06C8"/>
    <w:rsid w:val="007B0BF0"/>
    <w:rsid w:val="007D2DB0"/>
    <w:rsid w:val="007F55BF"/>
    <w:rsid w:val="008808C1"/>
    <w:rsid w:val="00881C09"/>
    <w:rsid w:val="008E0B73"/>
    <w:rsid w:val="008E7D10"/>
    <w:rsid w:val="008F3D1B"/>
    <w:rsid w:val="00930D3E"/>
    <w:rsid w:val="00935434"/>
    <w:rsid w:val="00935735"/>
    <w:rsid w:val="00953711"/>
    <w:rsid w:val="00995CF4"/>
    <w:rsid w:val="009A5024"/>
    <w:rsid w:val="009C3D5F"/>
    <w:rsid w:val="009F1912"/>
    <w:rsid w:val="009F43E0"/>
    <w:rsid w:val="00A36799"/>
    <w:rsid w:val="00A37E38"/>
    <w:rsid w:val="00A75348"/>
    <w:rsid w:val="00A81E23"/>
    <w:rsid w:val="00A82A52"/>
    <w:rsid w:val="00A91FB2"/>
    <w:rsid w:val="00AA74DD"/>
    <w:rsid w:val="00AE6776"/>
    <w:rsid w:val="00B06FC0"/>
    <w:rsid w:val="00B17B2A"/>
    <w:rsid w:val="00B426E5"/>
    <w:rsid w:val="00B516F8"/>
    <w:rsid w:val="00B62DCB"/>
    <w:rsid w:val="00B72ADC"/>
    <w:rsid w:val="00B85779"/>
    <w:rsid w:val="00BC3520"/>
    <w:rsid w:val="00BE22E4"/>
    <w:rsid w:val="00BE6375"/>
    <w:rsid w:val="00C037EB"/>
    <w:rsid w:val="00C13C88"/>
    <w:rsid w:val="00C14CF3"/>
    <w:rsid w:val="00C346DB"/>
    <w:rsid w:val="00C90E70"/>
    <w:rsid w:val="00CC6BB1"/>
    <w:rsid w:val="00CD055A"/>
    <w:rsid w:val="00D44463"/>
    <w:rsid w:val="00D64B1F"/>
    <w:rsid w:val="00D673A0"/>
    <w:rsid w:val="00D86477"/>
    <w:rsid w:val="00DB3D76"/>
    <w:rsid w:val="00DB3EAC"/>
    <w:rsid w:val="00DE1CA2"/>
    <w:rsid w:val="00DE5C85"/>
    <w:rsid w:val="00DF45E8"/>
    <w:rsid w:val="00E9527C"/>
    <w:rsid w:val="00EA41E1"/>
    <w:rsid w:val="00EB5EA2"/>
    <w:rsid w:val="00F12A3A"/>
    <w:rsid w:val="00F5741C"/>
    <w:rsid w:val="00F70D93"/>
    <w:rsid w:val="00F7312B"/>
    <w:rsid w:val="00FC3212"/>
    <w:rsid w:val="00FF1A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BC568"/>
  <w15:chartTrackingRefBased/>
  <w15:docId w15:val="{38ACB3F6-6C87-4E29-B9FA-5BCFA69B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ja-JP"/>
    </w:rPr>
  </w:style>
  <w:style w:type="paragraph" w:styleId="Ttulo1">
    <w:name w:val="heading 1"/>
    <w:basedOn w:val="Normal"/>
    <w:next w:val="Normal"/>
    <w:link w:val="Ttulo1Car"/>
    <w:uiPriority w:val="9"/>
    <w:qFormat/>
    <w:pPr>
      <w:keepNext/>
      <w:keepLines/>
      <w:numPr>
        <w:numId w:val="12"/>
      </w:numPr>
      <w:pBdr>
        <w:bottom w:val="single" w:sz="4" w:space="1" w:color="595959"/>
      </w:pBdr>
      <w:spacing w:before="360"/>
      <w:outlineLvl w:val="0"/>
    </w:pPr>
    <w:rPr>
      <w:rFonts w:ascii="Calibri Light" w:hAnsi="Calibri Light" w:cs="Times New Roman"/>
      <w:b/>
      <w:bCs/>
      <w:smallCaps/>
      <w:color w:val="000000"/>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Calibri Light" w:hAnsi="Calibri Light" w:cs="Times New Roman"/>
      <w:b/>
      <w:bCs/>
      <w:smallCaps/>
      <w:color w:val="000000"/>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Calibri Light" w:hAnsi="Calibri Light" w:cs="Times New Roman"/>
      <w:b/>
      <w:bCs/>
      <w:color w:val="000000"/>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Calibri Light" w:hAnsi="Calibri Light" w:cs="Times New Roman"/>
      <w:b/>
      <w:bCs/>
      <w:i/>
      <w:iCs/>
      <w:color w:val="000000"/>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Calibri Light" w:hAnsi="Calibri Light" w:cs="Times New Roman"/>
      <w:color w:val="252525"/>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Calibri Light" w:hAnsi="Calibri Light" w:cs="Times New Roman"/>
      <w:i/>
      <w:iCs/>
      <w:color w:val="252525"/>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Calibri Light" w:hAnsi="Calibri Light" w:cs="Times New Roman"/>
      <w:i/>
      <w:iCs/>
      <w:color w:val="404040"/>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Calibri Light" w:hAnsi="Calibri Light" w:cs="Times New Roman"/>
      <w:color w:val="404040"/>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Calibri Light"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Calibri Light" w:hAnsi="Calibri Light" w:cs="Times New Roman"/>
      <w:color w:val="000000"/>
      <w:sz w:val="56"/>
      <w:szCs w:val="56"/>
    </w:rPr>
  </w:style>
  <w:style w:type="character" w:customStyle="1" w:styleId="TtuloCar">
    <w:name w:val="Título Car"/>
    <w:link w:val="Ttulo"/>
    <w:uiPriority w:val="10"/>
    <w:rPr>
      <w:rFonts w:ascii="Calibri Light" w:eastAsia="SimSun" w:hAnsi="Calibri Light" w:cs="Times New Roman"/>
      <w:color w:val="000000"/>
      <w:sz w:val="56"/>
      <w:szCs w:val="56"/>
    </w:rPr>
  </w:style>
  <w:style w:type="paragraph" w:styleId="Subttulo">
    <w:name w:val="Subtitle"/>
    <w:basedOn w:val="Normal"/>
    <w:next w:val="Normal"/>
    <w:link w:val="SubttuloCar"/>
    <w:uiPriority w:val="11"/>
    <w:qFormat/>
    <w:pPr>
      <w:numPr>
        <w:ilvl w:val="1"/>
      </w:numPr>
    </w:pPr>
    <w:rPr>
      <w:color w:val="5A5A5A"/>
      <w:spacing w:val="10"/>
    </w:rPr>
  </w:style>
  <w:style w:type="character" w:customStyle="1" w:styleId="SubttuloCar">
    <w:name w:val="Subtítulo Car"/>
    <w:link w:val="Subttulo"/>
    <w:uiPriority w:val="11"/>
    <w:rPr>
      <w:color w:val="5A5A5A"/>
      <w:spacing w:val="10"/>
    </w:rPr>
  </w:style>
  <w:style w:type="character" w:customStyle="1" w:styleId="Ttulo1Car">
    <w:name w:val="Título 1 Car"/>
    <w:link w:val="Ttulo1"/>
    <w:uiPriority w:val="9"/>
    <w:rPr>
      <w:rFonts w:ascii="Calibri Light" w:eastAsia="SimSun" w:hAnsi="Calibri Light" w:cs="Times New Roman"/>
      <w:b/>
      <w:bCs/>
      <w:smallCaps/>
      <w:color w:val="000000"/>
      <w:sz w:val="36"/>
      <w:szCs w:val="36"/>
    </w:rPr>
  </w:style>
  <w:style w:type="character" w:customStyle="1" w:styleId="Ttulo2Car">
    <w:name w:val="Título 2 Car"/>
    <w:link w:val="Ttulo2"/>
    <w:uiPriority w:val="9"/>
    <w:rPr>
      <w:rFonts w:ascii="Calibri Light" w:eastAsia="SimSun" w:hAnsi="Calibri Light" w:cs="Times New Roman"/>
      <w:b/>
      <w:bCs/>
      <w:smallCaps/>
      <w:color w:val="000000"/>
      <w:sz w:val="28"/>
      <w:szCs w:val="28"/>
    </w:rPr>
  </w:style>
  <w:style w:type="character" w:customStyle="1" w:styleId="Ttulo3Car">
    <w:name w:val="Título 3 Car"/>
    <w:link w:val="Ttulo3"/>
    <w:uiPriority w:val="9"/>
    <w:rPr>
      <w:rFonts w:ascii="Calibri Light" w:eastAsia="SimSun" w:hAnsi="Calibri Light" w:cs="Times New Roman"/>
      <w:b/>
      <w:bCs/>
      <w:color w:val="000000"/>
    </w:rPr>
  </w:style>
  <w:style w:type="character" w:customStyle="1" w:styleId="Ttulo4Car">
    <w:name w:val="Título 4 Car"/>
    <w:link w:val="Ttulo4"/>
    <w:uiPriority w:val="9"/>
    <w:rPr>
      <w:rFonts w:ascii="Calibri Light" w:eastAsia="SimSun" w:hAnsi="Calibri Light" w:cs="Times New Roman"/>
      <w:b/>
      <w:bCs/>
      <w:i/>
      <w:iCs/>
      <w:color w:val="000000"/>
    </w:rPr>
  </w:style>
  <w:style w:type="character" w:customStyle="1" w:styleId="Ttulo5Car">
    <w:name w:val="Título 5 Car"/>
    <w:link w:val="Ttulo5"/>
    <w:uiPriority w:val="9"/>
    <w:semiHidden/>
    <w:rPr>
      <w:rFonts w:ascii="Calibri Light" w:eastAsia="SimSun" w:hAnsi="Calibri Light" w:cs="Times New Roman"/>
      <w:color w:val="252525"/>
    </w:rPr>
  </w:style>
  <w:style w:type="character" w:customStyle="1" w:styleId="Ttulo6Car">
    <w:name w:val="Título 6 Car"/>
    <w:link w:val="Ttulo6"/>
    <w:uiPriority w:val="9"/>
    <w:semiHidden/>
    <w:rPr>
      <w:rFonts w:ascii="Calibri Light" w:eastAsia="SimSun" w:hAnsi="Calibri Light" w:cs="Times New Roman"/>
      <w:i/>
      <w:iCs/>
      <w:color w:val="252525"/>
    </w:rPr>
  </w:style>
  <w:style w:type="character" w:customStyle="1" w:styleId="Ttulo7Car">
    <w:name w:val="Título 7 Car"/>
    <w:link w:val="Ttulo7"/>
    <w:uiPriority w:val="9"/>
    <w:semiHidden/>
    <w:rPr>
      <w:rFonts w:ascii="Calibri Light" w:eastAsia="SimSun" w:hAnsi="Calibri Light" w:cs="Times New Roman"/>
      <w:i/>
      <w:iCs/>
      <w:color w:val="404040"/>
    </w:rPr>
  </w:style>
  <w:style w:type="character" w:customStyle="1" w:styleId="Ttulo8Car">
    <w:name w:val="Título 8 Car"/>
    <w:link w:val="Ttulo8"/>
    <w:uiPriority w:val="9"/>
    <w:semiHidden/>
    <w:rPr>
      <w:rFonts w:ascii="Calibri Light" w:eastAsia="SimSun" w:hAnsi="Calibri Light" w:cs="Times New Roman"/>
      <w:color w:val="404040"/>
      <w:sz w:val="20"/>
      <w:szCs w:val="20"/>
    </w:rPr>
  </w:style>
  <w:style w:type="character" w:customStyle="1" w:styleId="Ttulo9Car">
    <w:name w:val="Título 9 Car"/>
    <w:link w:val="Ttulo9"/>
    <w:uiPriority w:val="9"/>
    <w:semiHidden/>
    <w:rPr>
      <w:rFonts w:ascii="Calibri Light" w:eastAsia="SimSun" w:hAnsi="Calibri Light" w:cs="Times New Roman"/>
      <w:i/>
      <w:iCs/>
      <w:color w:val="404040"/>
      <w:sz w:val="20"/>
      <w:szCs w:val="20"/>
    </w:rPr>
  </w:style>
  <w:style w:type="character" w:styleId="nfasissutil">
    <w:name w:val="Subtle Emphasis"/>
    <w:uiPriority w:val="19"/>
    <w:qFormat/>
    <w:rPr>
      <w:i/>
      <w:iCs/>
      <w:color w:val="404040"/>
    </w:rPr>
  </w:style>
  <w:style w:type="character" w:styleId="nfasis">
    <w:name w:val="Emphasis"/>
    <w:uiPriority w:val="20"/>
    <w:qFormat/>
    <w:rPr>
      <w:i/>
      <w:iCs/>
      <w:color w:val="auto"/>
    </w:rPr>
  </w:style>
  <w:style w:type="character" w:styleId="nfasisintenso">
    <w:name w:val="Intense Emphasis"/>
    <w:uiPriority w:val="21"/>
    <w:qFormat/>
    <w:rPr>
      <w:b/>
      <w:bCs/>
      <w:i/>
      <w:iCs/>
      <w:caps/>
    </w:rPr>
  </w:style>
  <w:style w:type="character" w:styleId="Textoennegrita">
    <w:name w:val="Strong"/>
    <w:uiPriority w:val="22"/>
    <w:qFormat/>
    <w:rPr>
      <w:b/>
      <w:bCs/>
      <w:color w:val="000000"/>
    </w:rPr>
  </w:style>
  <w:style w:type="paragraph" w:styleId="Cita">
    <w:name w:val="Quote"/>
    <w:basedOn w:val="Normal"/>
    <w:next w:val="Normal"/>
    <w:link w:val="CitaCar"/>
    <w:uiPriority w:val="29"/>
    <w:qFormat/>
    <w:pPr>
      <w:spacing w:before="160"/>
      <w:ind w:left="720" w:right="720"/>
    </w:pPr>
    <w:rPr>
      <w:i/>
      <w:iCs/>
      <w:color w:val="000000"/>
    </w:rPr>
  </w:style>
  <w:style w:type="character" w:customStyle="1" w:styleId="CitaCar">
    <w:name w:val="Cita Car"/>
    <w:link w:val="Cita"/>
    <w:uiPriority w:val="29"/>
    <w:rPr>
      <w:i/>
      <w:iCs/>
      <w:color w:val="000000"/>
    </w:rPr>
  </w:style>
  <w:style w:type="paragraph" w:styleId="Citadestacada">
    <w:name w:val="Intense Quote"/>
    <w:basedOn w:val="Normal"/>
    <w:next w:val="Normal"/>
    <w:link w:val="CitadestacadaCar"/>
    <w:uiPriority w:val="30"/>
    <w:qFormat/>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link w:val="Citadestacada"/>
    <w:uiPriority w:val="30"/>
    <w:rPr>
      <w:color w:val="000000"/>
      <w:shd w:val="clear" w:color="auto" w:fill="F2F2F2"/>
    </w:rPr>
  </w:style>
  <w:style w:type="character" w:styleId="Referenciasutil">
    <w:name w:val="Subtle Reference"/>
    <w:uiPriority w:val="31"/>
    <w:qFormat/>
    <w:rPr>
      <w:smallCaps/>
      <w:color w:val="404040"/>
      <w:u w:val="single" w:color="7F7F7F"/>
    </w:rPr>
  </w:style>
  <w:style w:type="character" w:styleId="Referenciaintensa">
    <w:name w:val="Intense Reference"/>
    <w:uiPriority w:val="32"/>
    <w:qFormat/>
    <w:rPr>
      <w:b/>
      <w:bCs/>
      <w:smallCaps/>
      <w:u w:val="single"/>
    </w:rPr>
  </w:style>
  <w:style w:type="character" w:styleId="Ttulodellibro">
    <w:name w:val="Book Title"/>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rPr>
      <w:sz w:val="22"/>
      <w:szCs w:val="22"/>
      <w:lang w:val="en-US" w:eastAsia="ja-JP"/>
    </w:rPr>
  </w:style>
  <w:style w:type="paragraph" w:styleId="Prrafodelista">
    <w:name w:val="List Paragraph"/>
    <w:basedOn w:val="Normal"/>
    <w:uiPriority w:val="34"/>
    <w:qFormat/>
    <w:pPr>
      <w:ind w:left="720"/>
      <w:contextualSpacing/>
    </w:pPr>
  </w:style>
  <w:style w:type="paragraph" w:customStyle="1" w:styleId="MNormal">
    <w:name w:val="MNormal"/>
    <w:basedOn w:val="Normal"/>
    <w:rsid w:val="00C037EB"/>
    <w:pPr>
      <w:spacing w:after="60" w:line="240" w:lineRule="auto"/>
      <w:jc w:val="both"/>
    </w:pPr>
    <w:rPr>
      <w:rFonts w:ascii="Verdana" w:eastAsia="Times New Roman" w:hAnsi="Verdana"/>
      <w:sz w:val="20"/>
      <w:szCs w:val="24"/>
      <w:lang w:val="es-ES" w:eastAsia="es-ES"/>
    </w:rPr>
  </w:style>
  <w:style w:type="table" w:styleId="Tablaconcuadrcula">
    <w:name w:val="Table Grid"/>
    <w:basedOn w:val="Tablanormal"/>
    <w:uiPriority w:val="39"/>
    <w:rsid w:val="00A82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sid w:val="001306D6"/>
  </w:style>
  <w:style w:type="paragraph" w:styleId="TDC2">
    <w:name w:val="toc 2"/>
    <w:basedOn w:val="Normal"/>
    <w:next w:val="Normal"/>
    <w:autoRedefine/>
    <w:uiPriority w:val="39"/>
    <w:unhideWhenUsed/>
    <w:rsid w:val="00B72ADC"/>
    <w:pPr>
      <w:ind w:left="220"/>
    </w:pPr>
  </w:style>
  <w:style w:type="paragraph" w:styleId="TDC1">
    <w:name w:val="toc 1"/>
    <w:basedOn w:val="Normal"/>
    <w:next w:val="Normal"/>
    <w:autoRedefine/>
    <w:uiPriority w:val="39"/>
    <w:unhideWhenUsed/>
    <w:rsid w:val="00B72ADC"/>
  </w:style>
  <w:style w:type="paragraph" w:styleId="TDC3">
    <w:name w:val="toc 3"/>
    <w:basedOn w:val="Normal"/>
    <w:next w:val="Normal"/>
    <w:autoRedefine/>
    <w:uiPriority w:val="39"/>
    <w:unhideWhenUsed/>
    <w:rsid w:val="00B72ADC"/>
    <w:pPr>
      <w:ind w:left="440"/>
    </w:pPr>
  </w:style>
  <w:style w:type="character" w:styleId="Hipervnculo">
    <w:name w:val="Hyperlink"/>
    <w:uiPriority w:val="99"/>
    <w:unhideWhenUsed/>
    <w:rsid w:val="00B72ADC"/>
    <w:rPr>
      <w:color w:val="0563C1"/>
      <w:u w:val="single"/>
    </w:rPr>
  </w:style>
  <w:style w:type="character" w:customStyle="1" w:styleId="UnresolvedMention">
    <w:name w:val="Unresolved Mention"/>
    <w:uiPriority w:val="99"/>
    <w:semiHidden/>
    <w:unhideWhenUsed/>
    <w:rsid w:val="00455D1D"/>
    <w:rPr>
      <w:color w:val="808080"/>
      <w:shd w:val="clear" w:color="auto" w:fill="E6E6E6"/>
    </w:rPr>
  </w:style>
  <w:style w:type="character" w:customStyle="1" w:styleId="st">
    <w:name w:val="st"/>
    <w:rsid w:val="00053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543257">
      <w:bodyDiv w:val="1"/>
      <w:marLeft w:val="0"/>
      <w:marRight w:val="0"/>
      <w:marTop w:val="0"/>
      <w:marBottom w:val="0"/>
      <w:divBdr>
        <w:top w:val="none" w:sz="0" w:space="0" w:color="auto"/>
        <w:left w:val="none" w:sz="0" w:space="0" w:color="auto"/>
        <w:bottom w:val="none" w:sz="0" w:space="0" w:color="auto"/>
        <w:right w:val="none" w:sz="0" w:space="0" w:color="auto"/>
      </w:divBdr>
    </w:div>
    <w:div w:id="1753965232">
      <w:bodyDiv w:val="1"/>
      <w:marLeft w:val="0"/>
      <w:marRight w:val="0"/>
      <w:marTop w:val="0"/>
      <w:marBottom w:val="0"/>
      <w:divBdr>
        <w:top w:val="none" w:sz="0" w:space="0" w:color="auto"/>
        <w:left w:val="none" w:sz="0" w:space="0" w:color="auto"/>
        <w:bottom w:val="none" w:sz="0" w:space="0" w:color="auto"/>
        <w:right w:val="none" w:sz="0" w:space="0" w:color="auto"/>
      </w:divBdr>
      <w:divsChild>
        <w:div w:id="729110766">
          <w:marLeft w:val="0"/>
          <w:marRight w:val="0"/>
          <w:marTop w:val="0"/>
          <w:marBottom w:val="0"/>
          <w:divBdr>
            <w:top w:val="none" w:sz="0" w:space="0" w:color="auto"/>
            <w:left w:val="none" w:sz="0" w:space="0" w:color="auto"/>
            <w:bottom w:val="none" w:sz="0" w:space="0" w:color="auto"/>
            <w:right w:val="none" w:sz="0" w:space="0" w:color="auto"/>
          </w:divBdr>
        </w:div>
        <w:div w:id="1432237372">
          <w:marLeft w:val="0"/>
          <w:marRight w:val="0"/>
          <w:marTop w:val="0"/>
          <w:marBottom w:val="0"/>
          <w:divBdr>
            <w:top w:val="none" w:sz="0" w:space="0" w:color="auto"/>
            <w:left w:val="none" w:sz="0" w:space="0" w:color="auto"/>
            <w:bottom w:val="none" w:sz="0" w:space="0" w:color="auto"/>
            <w:right w:val="none" w:sz="0" w:space="0" w:color="auto"/>
          </w:divBdr>
        </w:div>
        <w:div w:id="1491554334">
          <w:marLeft w:val="0"/>
          <w:marRight w:val="0"/>
          <w:marTop w:val="0"/>
          <w:marBottom w:val="0"/>
          <w:divBdr>
            <w:top w:val="none" w:sz="0" w:space="0" w:color="auto"/>
            <w:left w:val="none" w:sz="0" w:space="0" w:color="auto"/>
            <w:bottom w:val="none" w:sz="0" w:space="0" w:color="auto"/>
            <w:right w:val="none" w:sz="0" w:space="0" w:color="auto"/>
          </w:divBdr>
        </w:div>
        <w:div w:id="2035960786">
          <w:marLeft w:val="0"/>
          <w:marRight w:val="0"/>
          <w:marTop w:val="0"/>
          <w:marBottom w:val="0"/>
          <w:divBdr>
            <w:top w:val="none" w:sz="0" w:space="0" w:color="auto"/>
            <w:left w:val="none" w:sz="0" w:space="0" w:color="auto"/>
            <w:bottom w:val="none" w:sz="0" w:space="0" w:color="auto"/>
            <w:right w:val="none" w:sz="0" w:space="0" w:color="auto"/>
          </w:divBdr>
        </w:div>
      </w:divsChild>
    </w:div>
    <w:div w:id="2142115624">
      <w:bodyDiv w:val="1"/>
      <w:marLeft w:val="0"/>
      <w:marRight w:val="0"/>
      <w:marTop w:val="0"/>
      <w:marBottom w:val="0"/>
      <w:divBdr>
        <w:top w:val="none" w:sz="0" w:space="0" w:color="auto"/>
        <w:left w:val="none" w:sz="0" w:space="0" w:color="auto"/>
        <w:bottom w:val="none" w:sz="0" w:space="0" w:color="auto"/>
        <w:right w:val="none" w:sz="0" w:space="0" w:color="auto"/>
      </w:divBdr>
      <w:divsChild>
        <w:div w:id="141436790">
          <w:marLeft w:val="0"/>
          <w:marRight w:val="0"/>
          <w:marTop w:val="0"/>
          <w:marBottom w:val="0"/>
          <w:divBdr>
            <w:top w:val="none" w:sz="0" w:space="0" w:color="auto"/>
            <w:left w:val="none" w:sz="0" w:space="0" w:color="auto"/>
            <w:bottom w:val="none" w:sz="0" w:space="0" w:color="auto"/>
            <w:right w:val="none" w:sz="0" w:space="0" w:color="auto"/>
          </w:divBdr>
        </w:div>
        <w:div w:id="176622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AppData\Roaming\Microsoft\Plantillas\Dise&#241;o%20de%20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E91B3A0-8A3D-431E-A876-91CFAE47F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107</TotalTime>
  <Pages>10</Pages>
  <Words>1312</Words>
  <Characters>7485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 Alonso Villa Garzon</dc:creator>
  <cp:keywords/>
  <cp:lastModifiedBy>ASUS</cp:lastModifiedBy>
  <cp:revision>6</cp:revision>
  <dcterms:created xsi:type="dcterms:W3CDTF">2020-08-23T16:29:00Z</dcterms:created>
  <dcterms:modified xsi:type="dcterms:W3CDTF">2020-08-25T16:23:00Z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